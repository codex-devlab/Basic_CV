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 Simple CV</w:t>
      </w:r>
    </w:p>
    <w:p>
      <w:pPr>
        <w:pStyle w:val="Author"/>
      </w:pPr>
      <w:r>
        <w:t xml:space="preserve">LaTeX Ninja</w:t>
      </w:r>
    </w:p>
    <w:p>
      <w:pPr>
        <w:pStyle w:val="Date"/>
      </w:pPr>
      <w:r>
        <w:t xml:space="preserve">June 2019</w:t>
      </w:r>
    </w:p>
    <w:bookmarkStart w:id="30" w:name="start"/>
    <w:p>
      <w:pPr>
        <w:pStyle w:val="Heading1"/>
      </w:pPr>
      <w:r>
        <w:t xml:space="preserve">Start</w:t>
      </w:r>
    </w:p>
    <w:bookmarkStart w:id="29" w:name="section"/>
    <w:p>
      <w:pPr>
        <w:pStyle w:val="Heading2"/>
      </w:pPr>
    </w:p>
    <w:p>
      <w:pPr>
        <w:pStyle w:val="FirstParagraph"/>
      </w:pPr>
      <w:r>
        <w:t xml:space="preserve">[0.75]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br/>
      </w:r>
      <w:r>
        <w:t xml:space="preserve"> </w:t>
      </w:r>
    </w:p>
    <w:p>
      <w:pPr>
        <w:pStyle w:val="BodyText"/>
      </w:pPr>
      <w:r>
        <w:br/>
      </w:r>
      <w:r>
        <w:t xml:space="preserve">Jack Sparrow</w:t>
      </w:r>
    </w:p>
    <w:p>
      <w:pPr>
        <w:pStyle w:val="BodyText"/>
      </w:pPr>
      <w:r>
        <w:t xml:space="preserve">nationality: English</w:t>
      </w:r>
    </w:p>
    <w:p>
      <w:pPr>
        <w:pStyle w:val="BodyText"/>
      </w:pPr>
      <w:r>
        <w:t xml:space="preserve">1690</w:t>
      </w:r>
    </w:p>
    <w:p>
      <w:pPr>
        <w:pStyle w:val="BodyText"/>
      </w:pPr>
      <w:r>
        <w:br/>
      </w:r>
      <w:r>
        <w:t xml:space="preserve">Privateering  •  Bucaneering  •  Parler  •  Rum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pStyle w:val="BodyText"/>
      </w:pP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p>
      <w:pPr>
        <w:pStyle w:val="BodyText"/>
      </w:pPr>
      <w:r>
        <w:rPr>
          <w:rStyle w:val="VerbatimChar"/>
        </w:rPr>
        <w:t xml:space="preserve">R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 / </w:t>
      </w:r>
      <w:r>
        <w:t xml:space="preserve"> </w:t>
      </w:r>
      <w:r>
        <w:rPr>
          <w:rStyle w:val="VerbatimChar"/>
        </w:rPr>
        <w:t xml:space="preserve">Linux</w:t>
      </w:r>
    </w:p>
    <w:bookmarkStart w:id="20" w:name="short-resumé"/>
    <w:p>
      <w:pPr>
        <w:pStyle w:val="Heading1"/>
      </w:pPr>
      <w:r>
        <w:t xml:space="preserve">Short Resumé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degrees"/>
    <w:p>
      <w:pPr>
        <w:pStyle w:val="Heading1"/>
      </w:pPr>
      <w:r>
        <w:t xml:space="preserve">Degrees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programming"/>
    <w:p>
      <w:pPr>
        <w:pStyle w:val="Heading1"/>
      </w:pPr>
      <w:r>
        <w:t xml:space="preserve">Programming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curriculum"/>
    <w:p>
      <w:pPr>
        <w:pStyle w:val="Heading1"/>
      </w:pPr>
      <w:r>
        <w:t xml:space="preserve">Curriculum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certificates-grants"/>
    <w:p>
      <w:pPr>
        <w:pStyle w:val="Heading1"/>
      </w:pPr>
      <w:r>
        <w:t xml:space="preserve">Certificates &amp; Grants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Captain’s Certificates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Travel grant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1715–1716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from the Pirate’s Company</w:t>
            </w:r>
          </w:p>
        </w:tc>
      </w:tr>
    </w:tbl>
    <w:bookmarkEnd w:id="24"/>
    <w:bookmarkStart w:id="25" w:name="languages"/>
    <w:p>
      <w:pPr>
        <w:pStyle w:val="Heading1"/>
      </w:pPr>
      <w:r>
        <w:t xml:space="preserve">Languages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mother tongue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Spanish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Italian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1729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How I almost got killed by Lady Swan</w:t>
            </w:r>
            <w:r>
              <w:t xml:space="preserve">, Tortuga Printing Press.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“Privateering for Beginners”</w:t>
            </w:r>
            <w:r>
              <w:t xml:space="preserve">, in:</w:t>
            </w:r>
            <w:r>
              <w:t xml:space="preserve"> </w:t>
            </w:r>
            <w:r>
              <w:rPr>
                <w:i/>
                <w:iCs/>
              </w:rPr>
              <w:t xml:space="preserve">The Pragmatic Pirate</w:t>
            </w:r>
            <w:r>
              <w:t xml:space="preserve"> </w:t>
            </w:r>
            <w:r>
              <w:t xml:space="preserve">(1/1720).</w:t>
            </w:r>
          </w:p>
        </w:tc>
      </w:tr>
    </w:tbl>
    <w:bookmarkEnd w:id="26"/>
    <w:bookmarkStart w:id="27" w:name="talks"/>
    <w:p>
      <w:pPr>
        <w:pStyle w:val="Heading1"/>
      </w:pPr>
      <w:r>
        <w:t xml:space="preserve">Talks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Nov. 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“How I lost my ship (&amp; and how to get it back)”</w:t>
            </w:r>
            <w:r>
              <w:t xml:space="preserve">, at:</w:t>
            </w:r>
            <w:r>
              <w:t xml:space="preserve"> </w:t>
            </w:r>
            <w:r>
              <w:rPr>
                <w:i/>
                <w:iCs/>
              </w:rPr>
              <w:t xml:space="preserve">Annual Pirate’s Conference</w:t>
            </w:r>
            <w:r>
              <w:t xml:space="preserve"> </w:t>
            </w:r>
            <w:r>
              <w:t xml:space="preserve">in Tortuga, Nov. 1726.</w:t>
            </w:r>
          </w:p>
        </w:tc>
      </w:tr>
    </w:tbl>
    <w:bookmarkEnd w:id="27"/>
    <w:p>
      <w:pPr>
        <w:pStyle w:val="BodyText"/>
      </w:pPr>
      <w:r>
        <w:t xml:space="preserve">Jack Sparrow The Black Pearl Tortuga 0099/333 5647380</w:t>
      </w:r>
      <w:r>
        <w:t xml:space="preserve"> </w:t>
      </w:r>
      <w:hyperlink r:id="rId28">
        <w:r>
          <w:rPr>
            <w:rStyle w:val="Hyperlink"/>
          </w:rPr>
          <w:t xml:space="preserve">jack@sparrow.com</w:t>
        </w:r>
      </w:hyperlink>
      <w:r>
        <w:t xml:space="preserve"> </w:t>
      </w:r>
    </w:p>
    <w:bookmarkEnd w:id="29"/>
    <w:bookmarkEnd w:id="30"/>
    <w:sectPr w:rsidR="00F41BEE" w:rsidSect="00ED598E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288" w:gutter="0" w:header="576" w:left="1368" w:right="1512" w:top="907"/>
      <w:pgNumType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CDEE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0AA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897B" w14:textId="77777777" w:rsidR="00ED598E" w:rsidRDefault="00ED598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858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600A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4EDC" w14:textId="77777777" w:rsidR="00ED598E" w:rsidRDefault="00ED598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pos="144" w:val="num"/>
        </w:tabs>
        <w:ind w:hanging="144" w:left="144"/>
      </w:pPr>
      <w:rPr>
        <w:rFonts w:ascii="Cambria" w:hAnsi="Cambria" w:hint="default"/>
      </w:rPr>
    </w:lvl>
  </w:abstractNum>
  <w:abstractNum w15:restartNumberingAfterBreak="0" w:abstractNumId="1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hanging="360" w:left="2520"/>
      </w:pPr>
      <w:rPr>
        <w:rFonts w:ascii="Symbol" w:hAnsi="Symbol" w:hint="default"/>
        <w:color w:themeColor="text1" w:themeTint="BF" w:val="404040"/>
      </w:rPr>
    </w:lvl>
    <w:lvl w:ilvl="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  <w:color w:themeColor="text1" w:themeTint="BF" w:val="404040"/>
      </w:rPr>
    </w:lvl>
    <w:lvl w:ilvl="2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  <w:color w:themeColor="text1" w:themeTint="BF" w:val="404040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hanging="360" w:left="39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  <w:color w:val="auto"/>
      </w:rPr>
    </w:lvl>
  </w:abstractNum>
  <w:abstractNum w15:restartNumberingAfterBreak="0" w:abstractNumId="11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40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40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40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40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40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40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40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40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70227195" w:numId="1">
    <w:abstractNumId w:val="9"/>
  </w:num>
  <w:num w16cid:durableId="1468006847" w:numId="2">
    <w:abstractNumId w:val="9"/>
    <w:lvlOverride w:ilvl="0">
      <w:startOverride w:val="1"/>
    </w:lvlOverride>
  </w:num>
  <w:num w16cid:durableId="218326529" w:numId="3">
    <w:abstractNumId w:val="9"/>
    <w:lvlOverride w:ilvl="0">
      <w:startOverride w:val="1"/>
    </w:lvlOverride>
  </w:num>
  <w:num w16cid:durableId="787820456" w:numId="4">
    <w:abstractNumId w:val="9"/>
    <w:lvlOverride w:ilvl="0">
      <w:startOverride w:val="1"/>
    </w:lvlOverride>
  </w:num>
  <w:num w16cid:durableId="1463615512" w:numId="5">
    <w:abstractNumId w:val="7"/>
  </w:num>
  <w:num w16cid:durableId="4554690" w:numId="6">
    <w:abstractNumId w:val="6"/>
  </w:num>
  <w:num w16cid:durableId="1250849847" w:numId="7">
    <w:abstractNumId w:val="5"/>
  </w:num>
  <w:num w16cid:durableId="79299327" w:numId="8">
    <w:abstractNumId w:val="4"/>
  </w:num>
  <w:num w16cid:durableId="39936924" w:numId="9">
    <w:abstractNumId w:val="8"/>
  </w:num>
  <w:num w16cid:durableId="859515455" w:numId="10">
    <w:abstractNumId w:val="3"/>
  </w:num>
  <w:num w16cid:durableId="1448234664" w:numId="11">
    <w:abstractNumId w:val="2"/>
  </w:num>
  <w:num w16cid:durableId="1522163321" w:numId="12">
    <w:abstractNumId w:val="1"/>
  </w:num>
  <w:num w16cid:durableId="1618027005" w:numId="13">
    <w:abstractNumId w:val="0"/>
  </w:num>
  <w:num w16cid:durableId="331106266" w:numId="14">
    <w:abstractNumId w:val="10"/>
  </w:num>
  <w:num w16cid:durableId="94441604"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hanging="288" w:left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hanging="288" w:left="576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hanging="288" w:left="864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hanging="288" w:left="1152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hanging="288" w:left="144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hanging="288" w:left="172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hanging="288" w:left="2016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hanging="288" w:left="2304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hanging="288" w:left="2592"/>
        </w:pPr>
        <w:rPr>
          <w:rFonts w:ascii="Symbol" w:hAnsi="Symbol" w:hint="default"/>
          <w:color w:val="auto"/>
        </w:rPr>
      </w:lvl>
    </w:lvlOverride>
  </w:num>
  <w:num w16cid:durableId="1086879013"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hanging="360" w:left="360"/>
        </w:pPr>
        <w:rPr>
          <w:rFonts w:ascii="Symbol" w:hAnsi="Symbol" w:hint="default"/>
          <w:color w:themeColor="text1" w:themeTint="BF" w:val="404040"/>
        </w:rPr>
      </w:lvl>
    </w:lvlOverride>
    <w:lvlOverride w:ilvl="1">
      <w:lvl w:ilvl="1">
        <w:start w:val="1"/>
        <w:numFmt w:val="bullet"/>
        <w:lvlText w:val=""/>
        <w:lvlJc w:val="left"/>
        <w:pPr>
          <w:ind w:hanging="360" w:left="720"/>
        </w:pPr>
        <w:rPr>
          <w:rFonts w:ascii="Symbol" w:hAnsi="Symbol" w:hint="default"/>
          <w:color w:themeColor="text1" w:themeTint="BF" w:val="404040"/>
        </w:rPr>
      </w:lvl>
    </w:lvlOverride>
    <w:lvlOverride w:ilvl="2">
      <w:lvl w:ilvl="2">
        <w:start w:val="1"/>
        <w:numFmt w:val="bullet"/>
        <w:lvlText w:val=""/>
        <w:lvlJc w:val="left"/>
        <w:pPr>
          <w:ind w:hanging="360" w:left="1080"/>
        </w:pPr>
        <w:rPr>
          <w:rFonts w:ascii="Symbol" w:hAnsi="Symbol" w:hint="default"/>
          <w:color w:themeColor="text1" w:themeTint="BF" w:val="404040"/>
        </w:rPr>
      </w:lvl>
    </w:lvlOverride>
    <w:lvlOverride w:ilvl="3">
      <w:lvl w:ilvl="3">
        <w:start w:val="1"/>
        <w:numFmt w:val="bullet"/>
        <w:lvlText w:val=""/>
        <w:lvlJc w:val="left"/>
        <w:pPr>
          <w:ind w:hanging="360" w:left="1440"/>
        </w:pPr>
        <w:rPr>
          <w:rFonts w:ascii="Symbol" w:hAnsi="Symbol" w:hint="default"/>
          <w:color w:themeColor="text1" w:themeTint="BF" w:val="404040"/>
        </w:rPr>
      </w:lvl>
    </w:lvlOverride>
    <w:lvlOverride w:ilvl="4">
      <w:lvl w:ilvl="4">
        <w:start w:val="1"/>
        <w:numFmt w:val="bullet"/>
        <w:lvlText w:val=""/>
        <w:lvlJc w:val="left"/>
        <w:pPr>
          <w:ind w:hanging="360" w:left="1800"/>
        </w:pPr>
        <w:rPr>
          <w:rFonts w:ascii="Symbol" w:hAnsi="Symbol" w:hint="default"/>
          <w:color w:themeColor="text1" w:themeTint="BF" w:val="404040"/>
        </w:rPr>
      </w:lvl>
    </w:lvlOverride>
    <w:lvlOverride w:ilvl="5">
      <w:lvl w:ilvl="5">
        <w:start w:val="1"/>
        <w:numFmt w:val="bullet"/>
        <w:lvlText w:val=""/>
        <w:lvlJc w:val="left"/>
        <w:pPr>
          <w:ind w:hanging="360" w:left="2160"/>
        </w:pPr>
        <w:rPr>
          <w:rFonts w:ascii="Symbol" w:hAnsi="Symbol" w:hint="default"/>
          <w:color w:themeColor="text1" w:themeTint="BF" w:val="404040"/>
        </w:rPr>
      </w:lvl>
    </w:lvlOverride>
    <w:lvlOverride w:ilvl="6">
      <w:lvl w:ilvl="6">
        <w:start w:val="1"/>
        <w:numFmt w:val="bullet"/>
        <w:lvlText w:val=""/>
        <w:lvlJc w:val="left"/>
        <w:pPr>
          <w:ind w:hanging="360" w:left="2520"/>
        </w:pPr>
        <w:rPr>
          <w:rFonts w:ascii="Symbol" w:hAnsi="Symbol" w:hint="default"/>
          <w:color w:themeColor="text1" w:themeTint="BF" w:val="404040"/>
        </w:rPr>
      </w:lvl>
    </w:lvlOverride>
    <w:lvlOverride w:ilvl="7">
      <w:lvl w:ilvl="7">
        <w:start w:val="1"/>
        <w:numFmt w:val="bullet"/>
        <w:lvlText w:val=""/>
        <w:lvlJc w:val="left"/>
        <w:pPr>
          <w:ind w:hanging="360" w:left="2880"/>
        </w:pPr>
        <w:rPr>
          <w:rFonts w:ascii="Symbol" w:hAnsi="Symbol" w:hint="default"/>
          <w:color w:themeColor="text1" w:themeTint="BF" w:val="404040"/>
        </w:rPr>
      </w:lvl>
    </w:lvlOverride>
    <w:lvlOverride w:ilvl="8">
      <w:lvl w:ilvl="8">
        <w:start w:val="1"/>
        <w:numFmt w:val="bullet"/>
        <w:lvlText w:val=""/>
        <w:lvlJc w:val="left"/>
        <w:pPr>
          <w:ind w:hanging="360" w:left="3240"/>
        </w:pPr>
        <w:rPr>
          <w:rFonts w:ascii="Symbol" w:hAnsi="Symbol" w:hint="default"/>
          <w:color w:themeColor="text1" w:themeTint="BF" w:val="404040"/>
        </w:rPr>
      </w:lvl>
    </w:lvlOverride>
  </w:num>
  <w:num w16cid:durableId="917131399"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hanging="360" w:left="360"/>
        </w:pPr>
        <w:rPr>
          <w:rFonts w:ascii="Symbol" w:hAnsi="Symbol" w:hint="default"/>
          <w:color w:themeColor="text1" w:themeTint="BF" w:val="404040"/>
        </w:rPr>
      </w:lvl>
    </w:lvlOverride>
    <w:lvlOverride w:ilvl="1">
      <w:lvl w:ilvl="1">
        <w:start w:val="1"/>
        <w:numFmt w:val="bullet"/>
        <w:lvlText w:val=""/>
        <w:lvlJc w:val="left"/>
        <w:pPr>
          <w:ind w:hanging="360" w:left="720"/>
        </w:pPr>
        <w:rPr>
          <w:rFonts w:ascii="Symbol" w:hAnsi="Symbol" w:hint="default"/>
          <w:color w:themeColor="text1" w:themeTint="BF" w:val="404040"/>
        </w:rPr>
      </w:lvl>
    </w:lvlOverride>
    <w:lvlOverride w:ilvl="2">
      <w:lvl w:ilvl="2">
        <w:start w:val="1"/>
        <w:numFmt w:val="bullet"/>
        <w:lvlText w:val=""/>
        <w:lvlJc w:val="left"/>
        <w:pPr>
          <w:ind w:hanging="360" w:left="10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hanging="360" w:left="144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hanging="360" w:left="180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hanging="360" w:left="21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hanging="360" w:left="252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hanging="360" w:left="288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hanging="360" w:left="3240"/>
        </w:pPr>
        <w:rPr>
          <w:rFonts w:ascii="Symbol" w:hAnsi="Symbol" w:hint="default"/>
          <w:color w:val="auto"/>
        </w:rPr>
      </w:lvl>
    </w:lvlOverride>
  </w:num>
  <w:num w16cid:durableId="1550801266"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hanging="360" w:left="360"/>
        </w:pPr>
        <w:rPr>
          <w:rFonts w:ascii="Symbol" w:hAnsi="Symbol" w:hint="default"/>
          <w:color w:themeColor="text1" w:themeTint="BF" w:val="404040"/>
        </w:rPr>
      </w:lvl>
    </w:lvlOverride>
    <w:lvlOverride w:ilvl="1">
      <w:lvl w:ilvl="1">
        <w:start w:val="1"/>
        <w:numFmt w:val="bullet"/>
        <w:lvlText w:val=""/>
        <w:lvlJc w:val="left"/>
        <w:pPr>
          <w:ind w:hanging="360" w:left="720"/>
        </w:pPr>
        <w:rPr>
          <w:rFonts w:ascii="Symbol" w:hAnsi="Symbol" w:hint="default"/>
          <w:color w:themeColor="text1" w:themeTint="BF" w:val="404040"/>
        </w:rPr>
      </w:lvl>
    </w:lvlOverride>
    <w:lvlOverride w:ilvl="2">
      <w:lvl w:ilvl="2">
        <w:start w:val="1"/>
        <w:numFmt w:val="bullet"/>
        <w:lvlText w:val=""/>
        <w:lvlJc w:val="left"/>
        <w:pPr>
          <w:ind w:hanging="360" w:left="1080"/>
        </w:pPr>
        <w:rPr>
          <w:rFonts w:ascii="Symbol" w:hAnsi="Symbol" w:hint="default"/>
          <w:color w:themeColor="text1" w:themeTint="BF" w:val="404040"/>
        </w:rPr>
      </w:lvl>
    </w:lvlOverride>
    <w:lvlOverride w:ilvl="3">
      <w:lvl w:ilvl="3">
        <w:start w:val="1"/>
        <w:numFmt w:val="bullet"/>
        <w:lvlText w:val=""/>
        <w:lvlJc w:val="left"/>
        <w:pPr>
          <w:ind w:hanging="360" w:left="1440"/>
        </w:pPr>
        <w:rPr>
          <w:rFonts w:ascii="Symbol" w:hAnsi="Symbol" w:hint="default"/>
          <w:color w:themeColor="text1" w:themeTint="BF" w:val="404040"/>
        </w:rPr>
      </w:lvl>
    </w:lvlOverride>
    <w:lvlOverride w:ilvl="4">
      <w:lvl w:ilvl="4">
        <w:start w:val="1"/>
        <w:numFmt w:val="bullet"/>
        <w:lvlText w:val=""/>
        <w:lvlJc w:val="left"/>
        <w:pPr>
          <w:ind w:hanging="360" w:left="1800"/>
        </w:pPr>
        <w:rPr>
          <w:rFonts w:ascii="Symbol" w:hAnsi="Symbol" w:hint="default"/>
          <w:color w:themeColor="text1" w:themeTint="BF" w:val="404040"/>
        </w:rPr>
      </w:lvl>
    </w:lvlOverride>
    <w:lvlOverride w:ilvl="5">
      <w:lvl w:ilvl="5">
        <w:start w:val="1"/>
        <w:numFmt w:val="bullet"/>
        <w:lvlText w:val=""/>
        <w:lvlJc w:val="left"/>
        <w:pPr>
          <w:ind w:hanging="360" w:left="2160"/>
        </w:pPr>
        <w:rPr>
          <w:rFonts w:ascii="Symbol" w:hAnsi="Symbol" w:hint="default"/>
          <w:color w:themeColor="text1" w:themeTint="BF" w:val="404040"/>
        </w:rPr>
      </w:lvl>
    </w:lvlOverride>
    <w:lvlOverride w:ilvl="6">
      <w:lvl w:ilvl="6">
        <w:start w:val="1"/>
        <w:numFmt w:val="bullet"/>
        <w:lvlText w:val=""/>
        <w:lvlJc w:val="left"/>
        <w:pPr>
          <w:ind w:hanging="360" w:left="2520"/>
        </w:pPr>
        <w:rPr>
          <w:rFonts w:ascii="Symbol" w:hAnsi="Symbol" w:hint="default"/>
          <w:color w:themeColor="text1" w:themeTint="BF" w:val="404040"/>
        </w:rPr>
      </w:lvl>
    </w:lvlOverride>
    <w:lvlOverride w:ilvl="7">
      <w:lvl w:ilvl="7">
        <w:start w:val="1"/>
        <w:numFmt w:val="bullet"/>
        <w:lvlText w:val=""/>
        <w:lvlJc w:val="left"/>
        <w:pPr>
          <w:ind w:hanging="360" w:left="2880"/>
        </w:pPr>
        <w:rPr>
          <w:rFonts w:ascii="Symbol" w:hAnsi="Symbol" w:hint="default"/>
          <w:color w:themeColor="text1" w:themeTint="BF" w:val="404040"/>
        </w:rPr>
      </w:lvl>
    </w:lvlOverride>
    <w:lvlOverride w:ilvl="8">
      <w:lvl w:ilvl="8">
        <w:start w:val="1"/>
        <w:numFmt w:val="bullet"/>
        <w:lvlText w:val=""/>
        <w:lvlJc w:val="left"/>
        <w:pPr>
          <w:ind w:hanging="360" w:left="3240"/>
        </w:pPr>
        <w:rPr>
          <w:rFonts w:ascii="Symbol" w:hAnsi="Symbol" w:hint="default"/>
          <w:color w:themeColor="text1" w:themeTint="BF" w:val="404040"/>
        </w:rPr>
      </w:lvl>
    </w:lvlOverride>
  </w:num>
  <w:num w16cid:durableId="1796757294" w:numId="19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76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2276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7695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860D2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28AB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A7378"/>
    <w:rsid w:val="00CB7AC0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color w:themeColor="text1" w:themeTint="BF" w:val="404040"/>
        <w:sz w:val="22"/>
        <w:szCs w:val="22"/>
        <w:lang w:bidi="ar-SA" w:eastAsia="ja-JP" w:val="en-US"/>
      </w:rPr>
    </w:rPrDefault>
    <w:pPrDefault>
      <w:pPr>
        <w:spacing w:after="28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2"/>
    <w:lsdException w:name="Closing" w:qFormat="1" w:semiHidden="1" w:uiPriority="2" w:unhideWhenUsed="1"/>
    <w:lsdException w:name="Signature" w:qFormat="1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semiHidden="1" w:uiPriority="3" w:unhideWhenUsed="1"/>
    <w:lsdException w:name="Salutation" w:qFormat="1" w:semiHidden="1" w:uiPriority="2" w:unhideWhenUsed="1"/>
    <w:lsdException w:name="Date" w:qFormat="1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semiHidden="1" w:uiPriority="29" w:unhideWhenUsed="1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F2912"/>
    <w:pPr>
      <w:spacing w:after="120"/>
    </w:pPr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after="80" w:before="200"/>
      <w:outlineLvl w:val="0"/>
    </w:pPr>
    <w:rPr>
      <w:rFonts w:asciiTheme="majorHAnsi" w:cs="Times New Roman (Headings CS)" w:eastAsiaTheme="majorEastAsia" w:hAnsiTheme="majorHAnsi"/>
      <w:b/>
      <w:spacing w:val="-10"/>
      <w:sz w:val="24"/>
      <w:szCs w:val="32"/>
    </w:rPr>
  </w:style>
  <w:style w:styleId="Heading2" w:type="paragraph">
    <w:name w:val="heading 2"/>
    <w:basedOn w:val="Normal"/>
    <w:link w:val="Heading2Char"/>
    <w:uiPriority w:val="9"/>
    <w:qFormat/>
    <w:rsid w:val="00003455"/>
    <w:pPr>
      <w:keepNext/>
      <w:keepLines/>
      <w:tabs>
        <w:tab w:pos="9360" w:val="right"/>
      </w:tabs>
      <w:spacing w:after="100" w:before="180"/>
      <w:outlineLvl w:val="1"/>
    </w:pPr>
    <w:rPr>
      <w:rFonts w:cs="Times New Roman (Headings CS)" w:eastAsiaTheme="majorEastAsia"/>
      <w:b/>
      <w:color w:themeColor="background2" w:themeShade="1A" w:val="191919"/>
      <w:szCs w:val="26"/>
    </w:rPr>
  </w:style>
  <w:style w:styleId="Heading3" w:type="paragraph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after="0" w:before="240"/>
      <w:outlineLvl w:val="2"/>
    </w:pPr>
    <w:rPr>
      <w:rFonts w:ascii="Arial Black" w:cs="Times New Roman (Headings CS)" w:eastAsiaTheme="majorEastAsia" w:hAnsi="Arial Black"/>
      <w:b/>
      <w:spacing w:val="-10"/>
      <w:sz w:val="24"/>
      <w:szCs w:val="24"/>
    </w:rPr>
  </w:style>
  <w:style w:styleId="Heading4" w:type="paragraph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after="0" w:before="40"/>
      <w:outlineLvl w:val="3"/>
    </w:pPr>
    <w:rPr>
      <w:rFonts w:cs="Times New Roman (Headings CS)" w:eastAsiaTheme="majorEastAsia"/>
      <w:iCs/>
      <w:caps/>
      <w:color w:themeColor="accent1" w:themeShade="BF" w:val="0E0E0E"/>
      <w:spacing w:val="20"/>
      <w:sz w:val="28"/>
    </w:rPr>
  </w:style>
  <w:style w:styleId="Heading5" w:type="paragraph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E0E0E"/>
    </w:rPr>
  </w:style>
  <w:style w:styleId="Heading6" w:type="paragraph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090909"/>
    </w:rPr>
  </w:style>
  <w:style w:styleId="Heading7" w:type="paragraph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090909"/>
    </w:rPr>
  </w:style>
  <w:style w:styleId="Heading8" w:type="paragraph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cs="Times New Roman (Headings CS)" w:eastAsiaTheme="majorEastAsia" w:hAnsiTheme="majorHAnsi"/>
      <w:b/>
      <w:spacing w:val="-20"/>
      <w:kern w:val="28"/>
      <w:sz w:val="72"/>
    </w:rPr>
  </w:style>
  <w:style w:customStyle="1" w:styleId="TitleChar" w:type="character">
    <w:name w:val="Title Char"/>
    <w:basedOn w:val="DefaultParagraphFont"/>
    <w:link w:val="Title"/>
    <w:uiPriority w:val="2"/>
    <w:rsid w:val="006E0605"/>
    <w:rPr>
      <w:rFonts w:asciiTheme="majorHAnsi" w:cs="Times New Roman (Headings CS)" w:eastAsiaTheme="majorEastAsia" w:hAnsiTheme="majorHAnsi"/>
      <w:b/>
      <w:color w:themeColor="text1" w:val="000000"/>
      <w:spacing w:val="-20"/>
      <w:kern w:val="28"/>
      <w:sz w:val="72"/>
    </w:rPr>
  </w:style>
  <w:style w:styleId="PlaceholderText" w:type="character">
    <w:name w:val="Placeholder Text"/>
    <w:basedOn w:val="DefaultParagraphFont"/>
    <w:uiPriority w:val="99"/>
    <w:semiHidden/>
    <w:rsid w:val="008916B6"/>
    <w:rPr>
      <w:color w:themeColor="accent3" w:themeShade="BF" w:val="707070"/>
    </w:rPr>
  </w:style>
  <w:style w:styleId="ListBullet" w:type="paragraph">
    <w:name w:val="List Bullet"/>
    <w:basedOn w:val="Normal"/>
    <w:uiPriority w:val="10"/>
    <w:qFormat/>
    <w:rsid w:val="00D757F2"/>
    <w:pPr>
      <w:numPr>
        <w:numId w:val="14"/>
      </w:numPr>
      <w:spacing w:after="80"/>
      <w:ind w:firstLine="0" w:left="288"/>
    </w:pPr>
  </w:style>
  <w:style w:styleId="Header" w:type="paragraph">
    <w:name w:val="header"/>
    <w:basedOn w:val="Normal"/>
    <w:link w:val="HeaderChar"/>
    <w:uiPriority w:val="99"/>
    <w:semiHidden/>
    <w:pPr>
      <w:spacing w:after="0"/>
    </w:pPr>
  </w:style>
  <w:style w:customStyle="1" w:styleId="HeaderChar" w:type="character">
    <w:name w:val="Header Char"/>
    <w:basedOn w:val="DefaultParagraphFont"/>
    <w:link w:val="Header"/>
    <w:uiPriority w:val="99"/>
    <w:semiHidden/>
    <w:rsid w:val="009C7FD6"/>
    <w:rPr>
      <w:color w:themeColor="text1" w:val="000000"/>
      <w:sz w:val="20"/>
    </w:rPr>
  </w:style>
  <w:style w:styleId="Footer" w:type="paragraph">
    <w:name w:val="footer"/>
    <w:basedOn w:val="Normal"/>
    <w:link w:val="FooterChar"/>
    <w:uiPriority w:val="99"/>
    <w:semiHidden/>
    <w:pPr>
      <w:spacing w:after="0"/>
    </w:pPr>
    <w:rPr>
      <w:color w:themeColor="accent1" w:val="141414"/>
    </w:rPr>
  </w:style>
  <w:style w:customStyle="1" w:styleId="FooterChar" w:type="character">
    <w:name w:val="Footer Char"/>
    <w:basedOn w:val="DefaultParagraphFont"/>
    <w:link w:val="Footer"/>
    <w:uiPriority w:val="99"/>
    <w:semiHidden/>
    <w:rsid w:val="009C7FD6"/>
    <w:rPr>
      <w:color w:themeColor="accent1" w:val="141414"/>
      <w:sz w:val="20"/>
    </w:rPr>
  </w:style>
  <w:style w:styleId="CommentReference" w:type="character">
    <w:name w:val="annotation reference"/>
    <w:basedOn w:val="DefaultParagraphFont"/>
    <w:uiPriority w:val="99"/>
    <w:semiHidden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styleId="BalloonText" w:type="paragraph">
    <w:name w:val="Balloon Text"/>
    <w:basedOn w:val="Normal"/>
    <w:link w:val="BalloonTextChar"/>
    <w:uiPriority w:val="99"/>
    <w:semiHidden/>
    <w:pPr>
      <w:spacing w:after="0"/>
    </w:pPr>
    <w:rPr>
      <w:rFonts w:ascii="Segoe UI" w:cs="Segoe UI" w:hAnsi="Segoe UI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9C7FD6"/>
    <w:rPr>
      <w:rFonts w:ascii="Segoe UI" w:cs="Segoe UI" w:hAnsi="Segoe UI"/>
      <w:color w:themeColor="text1" w:val="000000"/>
      <w:sz w:val="20"/>
    </w:rPr>
  </w:style>
  <w:style w:customStyle="1" w:styleId="Heading1Char" w:type="character">
    <w:name w:val="Heading 1 Char"/>
    <w:basedOn w:val="DefaultParagraphFont"/>
    <w:link w:val="Heading1"/>
    <w:uiPriority w:val="9"/>
    <w:rsid w:val="00ED598E"/>
    <w:rPr>
      <w:rFonts w:asciiTheme="majorHAnsi" w:cs="Times New Roman (Headings CS)" w:eastAsiaTheme="majorEastAsia" w:hAnsiTheme="majorHAnsi"/>
      <w:b/>
      <w:color w:themeColor="text1" w:val="000000"/>
      <w:spacing w:val="-10"/>
      <w:sz w:val="24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themeColor="background2" w:themeShade="1A" w:val="191919"/>
      <w:sz w:val="20"/>
      <w:szCs w:val="26"/>
    </w:rPr>
  </w:style>
  <w:style w:styleId="Bibliography" w:type="paragraph">
    <w:name w:val="Bibliography"/>
    <w:basedOn w:val="Normal"/>
    <w:next w:val="Normal"/>
    <w:uiPriority w:val="37"/>
    <w:semiHidden/>
    <w:rsid w:val="00CC75DB"/>
  </w:style>
  <w:style w:styleId="BlockText" w:type="paragraph">
    <w:name w:val="Block Text"/>
    <w:basedOn w:val="Normal"/>
    <w:uiPriority w:val="99"/>
    <w:semiHidden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/>
      <w:iCs/>
      <w:color w:themeColor="accent1" w:val="141414"/>
    </w:rPr>
  </w:style>
  <w:style w:styleId="BodyText" w:type="paragraph">
    <w:name w:val="Body Text"/>
    <w:basedOn w:val="Normal"/>
    <w:link w:val="BodyTextChar"/>
    <w:uiPriority w:val="99"/>
    <w:semiHidden/>
    <w:rsid w:val="00CC75DB"/>
  </w:style>
  <w:style w:customStyle="1" w:styleId="BodyTextChar" w:type="character">
    <w:name w:val="Body Text Char"/>
    <w:basedOn w:val="DefaultParagraphFont"/>
    <w:link w:val="BodyText"/>
    <w:uiPriority w:val="99"/>
    <w:semiHidden/>
    <w:rsid w:val="009C7FD6"/>
    <w:rPr>
      <w:color w:themeColor="text1" w:val="000000"/>
      <w:sz w:val="20"/>
    </w:rPr>
  </w:style>
  <w:style w:styleId="BodyText2" w:type="paragraph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9C7FD6"/>
    <w:rPr>
      <w:color w:themeColor="text1" w:val="000000"/>
      <w:sz w:val="20"/>
    </w:rPr>
  </w:style>
  <w:style w:styleId="BodyText3" w:type="paragraph">
    <w:name w:val="Body Text 3"/>
    <w:basedOn w:val="Normal"/>
    <w:link w:val="BodyText3Char"/>
    <w:uiPriority w:val="99"/>
    <w:semiHidden/>
    <w:rsid w:val="00CC75DB"/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9C7FD6"/>
    <w:rPr>
      <w:color w:themeColor="text1" w:val="000000"/>
      <w:sz w:val="20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9C7FD6"/>
    <w:rPr>
      <w:color w:themeColor="text1" w:val="000000"/>
      <w:sz w:val="20"/>
    </w:rPr>
  </w:style>
  <w:style w:styleId="BodyTextIndent" w:type="paragraph">
    <w:name w:val="Body Text Indent"/>
    <w:basedOn w:val="Normal"/>
    <w:link w:val="BodyTextIndentChar"/>
    <w:uiPriority w:val="99"/>
    <w:semiHidden/>
    <w:rsid w:val="00CC75DB"/>
    <w:pPr>
      <w:ind w:left="283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9C7FD6"/>
    <w:rPr>
      <w:color w:themeColor="text1" w:val="000000"/>
      <w:sz w:val="20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rsid w:val="00CC75DB"/>
    <w:pPr>
      <w:spacing w:after="28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9C7FD6"/>
    <w:rPr>
      <w:color w:themeColor="text1" w:val="000000"/>
      <w:sz w:val="20"/>
    </w:rPr>
  </w:style>
  <w:style w:styleId="BodyTextIndent2" w:type="paragraph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9C7FD6"/>
    <w:rPr>
      <w:color w:themeColor="text1" w:val="000000"/>
      <w:sz w:val="20"/>
    </w:rPr>
  </w:style>
  <w:style w:styleId="BodyTextIndent3" w:type="paragraph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9C7FD6"/>
    <w:rPr>
      <w:color w:themeColor="text1" w:val="000000"/>
      <w:sz w:val="20"/>
      <w:szCs w:val="16"/>
    </w:rPr>
  </w:style>
  <w:style w:styleId="BookTitle" w:type="character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styleId="Caption" w:type="paragraph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themeColor="text2" w:val="000000"/>
      <w:szCs w:val="18"/>
    </w:rPr>
  </w:style>
  <w:style w:styleId="Closing" w:type="paragraph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customStyle="1" w:styleId="ClosingChar" w:type="character">
    <w:name w:val="Closing Char"/>
    <w:basedOn w:val="DefaultParagraphFont"/>
    <w:link w:val="Closing"/>
    <w:uiPriority w:val="2"/>
    <w:semiHidden/>
    <w:rsid w:val="00CC75DB"/>
  </w:style>
  <w:style w:styleId="ColourfulGrid" w:type="table">
    <w:name w:val="Colorful Grid"/>
    <w:basedOn w:val="TableNormal"/>
    <w:uiPriority w:val="73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33" w:val="clear"/>
    </w:tcPr>
    <w:tblStylePr w:type="firstRow">
      <w:rPr>
        <w:b/>
        <w:bCs/>
      </w:rPr>
      <w:tblPr/>
      <w:tcPr>
        <w:shd w:color="auto" w:fill="A1A1A1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A1A1A1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0E0E0E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0E0E0E" w:themeFill="accent1" w:themeFillShade="BF" w:val="clear"/>
      </w:tcPr>
    </w:tblStylePr>
    <w:tblStylePr w:type="band1Vert">
      <w:tblPr/>
      <w:tcPr>
        <w:shd w:color="auto" w:fill="898989" w:themeFill="accent1" w:themeFillTint="7F" w:val="clear"/>
      </w:tcPr>
    </w:tblStylePr>
    <w:tblStylePr w:type="band1Horz">
      <w:tblPr/>
      <w:tcPr>
        <w:shd w:color="auto" w:fill="898989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33" w:val="clear"/>
    </w:tcPr>
    <w:tblStylePr w:type="firstRow">
      <w:rPr>
        <w:b/>
        <w:bCs/>
      </w:rPr>
      <w:tblPr/>
      <w:tcPr>
        <w:shd w:color="auto" w:fill="E0E0E0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0E0E0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858585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858585" w:themeFill="accent2" w:themeFillShade="BF" w:val="clear"/>
      </w:tcPr>
    </w:tblStylePr>
    <w:tblStylePr w:type="band1Vert">
      <w:tblPr/>
      <w:tcPr>
        <w:shd w:color="auto" w:fill="D8D8D8" w:themeFill="accent2" w:themeFillTint="7F" w:val="clear"/>
      </w:tcPr>
    </w:tblStylePr>
    <w:tblStylePr w:type="band1Horz">
      <w:tblPr/>
      <w:tcPr>
        <w:shd w:color="auto" w:fill="D8D8D8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33" w:val="clear"/>
    </w:tcPr>
    <w:tblStylePr w:type="firstRow">
      <w:rPr>
        <w:b/>
        <w:bCs/>
      </w:rPr>
      <w:tblPr/>
      <w:tcPr>
        <w:shd w:color="auto" w:fill="D5D5D5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5D5D5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07070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07070" w:themeFill="accent3" w:themeFillShade="BF" w:val="clear"/>
      </w:tcPr>
    </w:tblStylePr>
    <w:tblStylePr w:type="band1Vert">
      <w:tblPr/>
      <w:tcPr>
        <w:shd w:color="auto" w:fill="CACACA" w:themeFill="accent3" w:themeFillTint="7F" w:val="clear"/>
      </w:tcPr>
    </w:tblStylePr>
    <w:tblStylePr w:type="band1Horz">
      <w:tblPr/>
      <w:tcPr>
        <w:shd w:color="auto" w:fill="CACACA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33" w:val="clear"/>
    </w:tcPr>
    <w:tblStylePr w:type="firstRow">
      <w:rPr>
        <w:b/>
        <w:bCs/>
      </w:rPr>
      <w:tblPr/>
      <w:tcPr>
        <w:shd w:color="auto" w:fill="CCCCCC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CCC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5F5F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5F5F" w:themeFill="accent4" w:themeFillShade="BF" w:val="clear"/>
      </w:tcPr>
    </w:tblStylePr>
    <w:tblStylePr w:type="band1Vert">
      <w:tblPr/>
      <w:tcPr>
        <w:shd w:color="auto" w:fill="BFBFBF" w:themeFill="accent4" w:themeFillTint="7F" w:val="clear"/>
      </w:tcPr>
    </w:tblStylePr>
    <w:tblStylePr w:type="band1Horz">
      <w:tblPr/>
      <w:tcPr>
        <w:shd w:color="auto" w:fill="BFBFBF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33" w:val="clear"/>
    </w:tcPr>
    <w:tblStylePr w:type="firstRow">
      <w:rPr>
        <w:b/>
        <w:bCs/>
      </w:rPr>
      <w:tblPr/>
      <w:tcPr>
        <w:shd w:color="auto" w:fill="BFBFBF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FBFBF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474747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474747" w:themeFill="accent5" w:themeFillShade="BF" w:val="clear"/>
      </w:tcPr>
    </w:tblStylePr>
    <w:tblStylePr w:type="band1Vert">
      <w:tblPr/>
      <w:tcPr>
        <w:shd w:color="auto" w:fill="AFAFAF" w:themeFill="accent5" w:themeFillTint="7F" w:val="clear"/>
      </w:tcPr>
    </w:tblStylePr>
    <w:tblStylePr w:type="band1Horz">
      <w:tblPr/>
      <w:tcPr>
        <w:shd w:color="auto" w:fill="AFAFAF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33" w:val="clear"/>
    </w:tcPr>
    <w:tblStylePr w:type="firstRow">
      <w:rPr>
        <w:b/>
        <w:bCs/>
      </w:rPr>
      <w:tblPr/>
      <w:tcPr>
        <w:shd w:color="auto" w:fill="B7B7B7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7B7B7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393939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393939" w:themeFill="accent6" w:themeFillShade="BF" w:val="clear"/>
      </w:tcPr>
    </w:tblStylePr>
    <w:tblStylePr w:type="band1Vert">
      <w:tblPr/>
      <w:tcPr>
        <w:shd w:color="auto" w:fill="A6A6A6" w:themeFill="accent6" w:themeFillTint="7F" w:val="clear"/>
      </w:tcPr>
    </w:tblStylePr>
    <w:tblStylePr w:type="band1Horz">
      <w:tblPr/>
      <w:tcPr>
        <w:shd w:color="auto" w:fill="A6A6A6" w:themeFill="accent6" w:themeFillTint="7F" w:val="clear"/>
      </w:tcPr>
    </w:tblStylePr>
  </w:style>
  <w:style w:styleId="ColourfulList" w:type="table">
    <w:name w:val="Colorful List"/>
    <w:basedOn w:val="TableNormal"/>
    <w:uiPriority w:val="72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CC" w:val="clear"/>
      </w:tcPr>
    </w:tblStylePr>
    <w:tblStylePr w:type="lastRow">
      <w:rPr>
        <w:b/>
        <w:bCs/>
        <w:color w:themeColor="accent2" w:themeShade="CC" w:val="8E8E8E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</w:tblPr>
    <w:tcPr>
      <w:shd w:color="auto" w:fill="E7E7E7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CC" w:val="clear"/>
      </w:tcPr>
    </w:tblStylePr>
    <w:tblStylePr w:type="lastRow">
      <w:rPr>
        <w:b/>
        <w:bCs/>
        <w:color w:themeColor="accent2" w:themeShade="CC" w:val="8E8E8E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4C4C4" w:themeFill="accent1" w:themeFillTint="3F" w:val="clear"/>
      </w:tcPr>
    </w:tblStylePr>
    <w:tblStylePr w:type="band1Horz">
      <w:tblPr/>
      <w:tcPr>
        <w:shd w:color="auto" w:fill="D0D0D0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</w:tblPr>
    <w:tcPr>
      <w:shd w:color="auto" w:fill="F7F7F7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CC" w:val="clear"/>
      </w:tcPr>
    </w:tblStylePr>
    <w:tblStylePr w:type="lastRow">
      <w:rPr>
        <w:b/>
        <w:bCs/>
        <w:color w:themeColor="accent2" w:themeShade="CC" w:val="8E8E8E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BEBEB" w:themeFill="accent2" w:themeFillTint="3F" w:val="clear"/>
      </w:tcPr>
    </w:tblStylePr>
    <w:tblStylePr w:type="band1Horz">
      <w:tblPr/>
      <w:tcPr>
        <w:shd w:color="auto" w:fill="EFEFEF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</w:tblPr>
    <w:tcPr>
      <w:shd w:color="auto" w:fill="F4F4F4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CC" w:val="clear"/>
      </w:tcPr>
    </w:tblStylePr>
    <w:tblStylePr w:type="lastRow">
      <w:rPr>
        <w:b/>
        <w:bCs/>
        <w:color w:themeColor="accent4" w:themeShade="CC" w:val="666666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E5E5" w:themeFill="accent3" w:themeFillTint="3F" w:val="clear"/>
      </w:tcPr>
    </w:tblStylePr>
    <w:tblStylePr w:type="band1Horz">
      <w:tblPr/>
      <w:tcPr>
        <w:shd w:color="auto" w:fill="EAEAEA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</w:tblPr>
    <w:tcPr>
      <w:shd w:color="auto" w:fill="F2F2F2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CC" w:val="clear"/>
      </w:tcPr>
    </w:tblStylePr>
    <w:tblStylePr w:type="lastRow">
      <w:rPr>
        <w:b/>
        <w:bCs/>
        <w:color w:themeColor="accent3" w:themeShade="CC" w:val="78787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FDF" w:themeFill="accent4" w:themeFillTint="3F" w:val="clear"/>
      </w:tcPr>
    </w:tblStylePr>
    <w:tblStylePr w:type="band1Horz">
      <w:tblPr/>
      <w:tcPr>
        <w:shd w:color="auto" w:fill="E5E5E5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</w:tblPr>
    <w:tcPr>
      <w:shd w:color="auto" w:fill="EFEFEF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CC" w:val="clear"/>
      </w:tcPr>
    </w:tblStylePr>
    <w:tblStylePr w:type="lastRow">
      <w:rPr>
        <w:b/>
        <w:bCs/>
        <w:color w:themeColor="accent6" w:themeShade="CC" w:val="3D3D3D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7D7D7" w:themeFill="accent5" w:themeFillTint="3F" w:val="clear"/>
      </w:tcPr>
    </w:tblStylePr>
    <w:tblStylePr w:type="band1Horz">
      <w:tblPr/>
      <w:tcPr>
        <w:shd w:color="auto" w:fill="DFDFDF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C75DB"/>
    <w:pPr>
      <w:spacing w:after="0"/>
    </w:pPr>
    <w:rPr>
      <w:color w:themeColor="text1" w:val="000000"/>
    </w:rPr>
    <w:tblPr>
      <w:tblStyleRowBandSize w:val="1"/>
      <w:tblStyleColBandSize w:val="1"/>
    </w:tblPr>
    <w:tcPr>
      <w:shd w:color="auto" w:fill="EDEDED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CC" w:val="clear"/>
      </w:tcPr>
    </w:tblStylePr>
    <w:tblStylePr w:type="lastRow">
      <w:rPr>
        <w:b/>
        <w:bCs/>
        <w:color w:themeColor="accent5" w:themeShade="CC" w:val="4C4C4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3D3" w:themeFill="accent6" w:themeFillTint="3F" w:val="clear"/>
      </w:tcPr>
    </w:tblStylePr>
    <w:tblStylePr w:type="band1Horz">
      <w:tblPr/>
      <w:tcPr>
        <w:shd w:color="auto" w:fill="DBDBDB" w:themeFill="accent6" w:themeFillTint="33" w:val="clear"/>
      </w:tcPr>
    </w:tblStylePr>
  </w:style>
  <w:style w:styleId="ColourfulShading" w:type="table">
    <w:name w:val="Colorful Shading"/>
    <w:basedOn w:val="TableNormal"/>
    <w:uiPriority w:val="71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B2B2B2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B2B2B2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C0C0C" w:space="0" w:sz="4" w:themeColor="accent1" w:themeShade="99" w:val="single"/>
          <w:insideV w:val="nil"/>
        </w:tcBorders>
        <w:shd w:color="auto" w:fill="0C0C0C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C0C0C" w:themeFill="accent1" w:themeFillShade="99" w:val="clear"/>
      </w:tcPr>
    </w:tblStylePr>
    <w:tblStylePr w:type="band1Vert">
      <w:tblPr/>
      <w:tcPr>
        <w:shd w:color="auto" w:fill="A1A1A1" w:themeFill="accent1" w:themeFillTint="66" w:val="clear"/>
      </w:tcPr>
    </w:tblStylePr>
    <w:tblStylePr w:type="band1Horz">
      <w:tblPr/>
      <w:tcPr>
        <w:shd w:color="auto" w:fill="898989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B2B2B2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6A6A6A" w:space="0" w:sz="4" w:themeColor="accent2" w:themeShade="99" w:val="single"/>
          <w:insideV w:val="nil"/>
        </w:tcBorders>
        <w:shd w:color="auto" w:fill="6A6A6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6A6A6A" w:themeFill="accent2" w:themeFillShade="99" w:val="clear"/>
      </w:tcPr>
    </w:tblStylePr>
    <w:tblStylePr w:type="band1Vert">
      <w:tblPr/>
      <w:tcPr>
        <w:shd w:color="auto" w:fill="E0E0E0" w:themeFill="accent2" w:themeFillTint="66" w:val="clear"/>
      </w:tcPr>
    </w:tblStylePr>
    <w:tblStylePr w:type="band1Horz">
      <w:tblPr/>
      <w:tcPr>
        <w:shd w:color="auto" w:fill="D8D8D8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8080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A5A5A" w:space="0" w:sz="4" w:themeColor="accent3" w:themeShade="99" w:val="single"/>
          <w:insideV w:val="nil"/>
        </w:tcBorders>
        <w:shd w:color="auto" w:fill="5A5A5A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A5A5A" w:themeFill="accent3" w:themeFillShade="99" w:val="clear"/>
      </w:tcPr>
    </w:tblStylePr>
    <w:tblStylePr w:type="band1Vert">
      <w:tblPr/>
      <w:tcPr>
        <w:shd w:color="auto" w:fill="D5D5D5" w:themeFill="accent3" w:themeFillTint="66" w:val="clear"/>
      </w:tcPr>
    </w:tblStylePr>
    <w:tblStylePr w:type="band1Horz">
      <w:tblPr/>
      <w:tcPr>
        <w:shd w:color="auto" w:fill="CACACA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69696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4C4C" w:space="0" w:sz="4" w:themeColor="accent4" w:themeShade="99" w:val="single"/>
          <w:insideV w:val="nil"/>
        </w:tcBorders>
        <w:shd w:color="auto" w:fill="4C4C4C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4C4C" w:themeFill="accent4" w:themeFillShade="99" w:val="clear"/>
      </w:tcPr>
    </w:tblStylePr>
    <w:tblStylePr w:type="band1Vert">
      <w:tblPr/>
      <w:tcPr>
        <w:shd w:color="auto" w:fill="CCCCCC" w:themeFill="accent4" w:themeFillTint="66" w:val="clear"/>
      </w:tcPr>
    </w:tblStylePr>
    <w:tblStylePr w:type="band1Horz">
      <w:tblPr/>
      <w:tcPr>
        <w:shd w:color="auto" w:fill="BFBFBF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D4D4D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393939" w:space="0" w:sz="4" w:themeColor="accent5" w:themeShade="99" w:val="single"/>
          <w:insideV w:val="nil"/>
        </w:tcBorders>
        <w:shd w:color="auto" w:fill="393939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93939" w:themeFill="accent5" w:themeFillShade="99" w:val="clear"/>
      </w:tcPr>
    </w:tblStylePr>
    <w:tblStylePr w:type="band1Vert">
      <w:tblPr/>
      <w:tcPr>
        <w:shd w:color="auto" w:fill="BFBFBF" w:themeFill="accent5" w:themeFillTint="66" w:val="clear"/>
      </w:tcPr>
    </w:tblStylePr>
    <w:tblStylePr w:type="band1Horz">
      <w:tblPr/>
      <w:tcPr>
        <w:shd w:color="auto" w:fill="AFAFAF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5F5F5F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E2E2E" w:space="0" w:sz="4" w:themeColor="accent6" w:themeShade="99" w:val="single"/>
          <w:insideV w:val="nil"/>
        </w:tcBorders>
        <w:shd w:color="auto" w:fill="2E2E2E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E2E2E" w:themeFill="accent6" w:themeFillShade="99" w:val="clear"/>
      </w:tcPr>
    </w:tblStylePr>
    <w:tblStylePr w:type="band1Vert">
      <w:tblPr/>
      <w:tcPr>
        <w:shd w:color="auto" w:fill="B7B7B7" w:themeFill="accent6" w:themeFillTint="66" w:val="clear"/>
      </w:tcPr>
    </w:tblStylePr>
    <w:tblStylePr w:type="band1Horz">
      <w:tblPr/>
      <w:tcPr>
        <w:shd w:color="auto" w:fill="A6A6A6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themeColor="text1" w:themeTint="BF" w:val="404040"/>
      <w:lang w:eastAsia="ja-JP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styleId="DarkList" w:type="table">
    <w:name w:val="Dark List"/>
    <w:basedOn w:val="TableNormal"/>
    <w:uiPriority w:val="70"/>
    <w:semiHidden/>
    <w:unhideWhenUsed/>
    <w:rsid w:val="00CC75DB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semiHidden/>
    <w:unhideWhenUsed/>
    <w:rsid w:val="00CC75DB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90909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E0E0E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E0E0E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E0E0E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E0E0E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semiHidden/>
    <w:unhideWhenUsed/>
    <w:rsid w:val="00CC75DB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585858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858585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858585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858585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858585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semiHidden/>
    <w:unhideWhenUsed/>
    <w:rsid w:val="00CC75DB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A4A4A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07070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07070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07070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07070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semiHidden/>
    <w:unhideWhenUsed/>
    <w:rsid w:val="00CC75DB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F3F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5F5F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5F5F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5F5F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5F5F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semiHidden/>
    <w:unhideWhenUsed/>
    <w:rsid w:val="00CC75DB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F2F2F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474747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474747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74747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74747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C75DB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6262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93939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93939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93939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93939" w:themeFill="accent6" w:themeFillShade="BF" w:val="clear"/>
      </w:tcPr>
    </w:tblStylePr>
  </w:style>
  <w:style w:styleId="Date" w:type="paragraph">
    <w:name w:val="Date"/>
    <w:basedOn w:val="Normal"/>
    <w:next w:val="Normal"/>
    <w:link w:val="DateChar"/>
    <w:uiPriority w:val="1"/>
    <w:semiHidden/>
    <w:unhideWhenUsed/>
    <w:qFormat/>
    <w:rsid w:val="00CC75DB"/>
  </w:style>
  <w:style w:customStyle="1" w:styleId="DateChar" w:type="character">
    <w:name w:val="Date Char"/>
    <w:basedOn w:val="DefaultParagraphFont"/>
    <w:link w:val="Date"/>
    <w:uiPriority w:val="1"/>
    <w:semiHidden/>
    <w:rsid w:val="00CC75DB"/>
  </w:style>
  <w:style w:styleId="DocumentMap" w:type="paragraph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9C7FD6"/>
    <w:rPr>
      <w:rFonts w:ascii="Segoe UI" w:cs="Segoe UI" w:hAnsi="Segoe UI"/>
      <w:color w:themeColor="text1" w:val="000000"/>
      <w:sz w:val="20"/>
      <w:szCs w:val="16"/>
    </w:rPr>
  </w:style>
  <w:style w:styleId="EmailSignature" w:type="paragraph">
    <w:name w:val="E-mail Signature"/>
    <w:basedOn w:val="Normal"/>
    <w:link w:val="EmailSignatureChar"/>
    <w:uiPriority w:val="99"/>
    <w:semiHidden/>
    <w:rsid w:val="00CC75DB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uiPriority w:val="99"/>
    <w:semiHidden/>
    <w:rsid w:val="009C7FD6"/>
    <w:rPr>
      <w:color w:themeColor="text1" w:val="000000"/>
      <w:sz w:val="20"/>
    </w:rPr>
  </w:style>
  <w:style w:styleId="Emphasis" w:type="character">
    <w:name w:val="Emphasis"/>
    <w:basedOn w:val="DefaultParagraphFont"/>
    <w:uiPriority w:val="20"/>
    <w:semiHidden/>
    <w:qFormat/>
    <w:rsid w:val="00CC75DB"/>
    <w:rPr>
      <w:i/>
      <w:iCs/>
    </w:rPr>
  </w:style>
  <w:style w:styleId="EndnoteReference" w:type="character">
    <w:name w:val="endnote reference"/>
    <w:basedOn w:val="DefaultParagraphFont"/>
    <w:uiPriority w:val="99"/>
    <w:semiHidden/>
    <w:rsid w:val="00CC75DB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9C7FD6"/>
    <w:rPr>
      <w:color w:themeColor="text1" w:val="000000"/>
      <w:sz w:val="20"/>
      <w:szCs w:val="20"/>
    </w:rPr>
  </w:style>
  <w:style w:styleId="EnvelopeAddress" w:type="paragraph">
    <w:name w:val="envelope address"/>
    <w:basedOn w:val="Normal"/>
    <w:uiPriority w:val="99"/>
    <w:semiHidden/>
    <w:rsid w:val="00CC75DB"/>
    <w:pPr>
      <w:framePr w:h="1980" w:hAnchor="page" w:hRule="exact" w:hSpace="180" w:w="7920" w:wrap="auto" w:xAlign="center" w:yAlign="bottom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semiHidden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styleId="FollowedHyperlink" w:type="character">
    <w:name w:val="FollowedHyperlink"/>
    <w:basedOn w:val="DefaultParagraphFont"/>
    <w:uiPriority w:val="99"/>
    <w:semiHidden/>
    <w:rsid w:val="008916B6"/>
    <w:rPr>
      <w:color w:themeColor="accent4" w:themeShade="BF" w:val="5F5F5F"/>
      <w:u w:val="single"/>
    </w:rPr>
  </w:style>
  <w:style w:styleId="FootnoteReference" w:type="character">
    <w:name w:val="footnote reference"/>
    <w:basedOn w:val="DefaultParagraphFont"/>
    <w:uiPriority w:val="99"/>
    <w:semiHidden/>
    <w:rsid w:val="00CC75DB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9C7FD6"/>
    <w:rPr>
      <w:color w:themeColor="text1" w:val="000000"/>
      <w:sz w:val="20"/>
      <w:szCs w:val="20"/>
    </w:rPr>
  </w:style>
  <w:style w:styleId="GridTable1Light" w:type="table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66" w:val="single"/>
        <w:left w:color="A1A1A1" w:space="0" w:sz="4" w:themeColor="accent1" w:themeTint="66" w:val="single"/>
        <w:bottom w:color="A1A1A1" w:space="0" w:sz="4" w:themeColor="accent1" w:themeTint="66" w:val="single"/>
        <w:right w:color="A1A1A1" w:space="0" w:sz="4" w:themeColor="accent1" w:themeTint="66" w:val="single"/>
        <w:insideH w:color="A1A1A1" w:space="0" w:sz="4" w:themeColor="accent1" w:themeTint="66" w:val="single"/>
        <w:insideV w:color="A1A1A1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727272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27272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Accent2" w:type="table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66" w:val="single"/>
        <w:left w:color="E0E0E0" w:space="0" w:sz="4" w:themeColor="accent2" w:themeTint="66" w:val="single"/>
        <w:bottom w:color="E0E0E0" w:space="0" w:sz="4" w:themeColor="accent2" w:themeTint="66" w:val="single"/>
        <w:right w:color="E0E0E0" w:space="0" w:sz="4" w:themeColor="accent2" w:themeTint="66" w:val="single"/>
        <w:insideH w:color="E0E0E0" w:space="0" w:sz="4" w:themeColor="accent2" w:themeTint="66" w:val="single"/>
        <w:insideV w:color="E0E0E0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D0D0D0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0D0D0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66" w:val="single"/>
        <w:left w:color="D5D5D5" w:space="0" w:sz="4" w:themeColor="accent3" w:themeTint="66" w:val="single"/>
        <w:bottom w:color="D5D5D5" w:space="0" w:sz="4" w:themeColor="accent3" w:themeTint="66" w:val="single"/>
        <w:right w:color="D5D5D5" w:space="0" w:sz="4" w:themeColor="accent3" w:themeTint="66" w:val="single"/>
        <w:insideH w:color="D5D5D5" w:space="0" w:sz="4" w:themeColor="accent3" w:themeTint="66" w:val="single"/>
        <w:insideV w:color="D5D5D5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0C0C0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0C0C0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66" w:val="single"/>
        <w:left w:color="CCCCCC" w:space="0" w:sz="4" w:themeColor="accent4" w:themeTint="66" w:val="single"/>
        <w:bottom w:color="CCCCCC" w:space="0" w:sz="4" w:themeColor="accent4" w:themeTint="66" w:val="single"/>
        <w:right w:color="CCCCCC" w:space="0" w:sz="4" w:themeColor="accent4" w:themeTint="66" w:val="single"/>
        <w:insideH w:color="CCCCCC" w:space="0" w:sz="4" w:themeColor="accent4" w:themeTint="66" w:val="single"/>
        <w:insideV w:color="CCCCCC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B2B2B2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B2B2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5" w:type="table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66" w:val="single"/>
        <w:left w:color="BFBFBF" w:space="0" w:sz="4" w:themeColor="accent5" w:themeTint="66" w:val="single"/>
        <w:bottom w:color="BFBFBF" w:space="0" w:sz="4" w:themeColor="accent5" w:themeTint="66" w:val="single"/>
        <w:right w:color="BFBFBF" w:space="0" w:sz="4" w:themeColor="accent5" w:themeTint="66" w:val="single"/>
        <w:insideH w:color="BFBFBF" w:space="0" w:sz="4" w:themeColor="accent5" w:themeTint="66" w:val="single"/>
        <w:insideV w:color="BFBFBF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9F9F9F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F9F9F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66" w:val="single"/>
        <w:left w:color="B7B7B7" w:space="0" w:sz="4" w:themeColor="accent6" w:themeTint="66" w:val="single"/>
        <w:bottom w:color="B7B7B7" w:space="0" w:sz="4" w:themeColor="accent6" w:themeTint="66" w:val="single"/>
        <w:right w:color="B7B7B7" w:space="0" w:sz="4" w:themeColor="accent6" w:themeTint="66" w:val="single"/>
        <w:insideH w:color="B7B7B7" w:space="0" w:sz="4" w:themeColor="accent6" w:themeTint="66" w:val="single"/>
        <w:insideV w:color="B7B7B7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949494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949494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2" w:type="table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2-Accent1" w:type="table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99" w:val="single"/>
        <w:bottom w:color="727272" w:space="0" w:sz="2" w:themeColor="accent1" w:themeTint="99" w:val="single"/>
        <w:insideH w:color="727272" w:space="0" w:sz="2" w:themeColor="accent1" w:themeTint="99" w:val="single"/>
        <w:insideV w:color="727272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727272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727272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</w:style>
  <w:style w:styleId="GridTable2-Accent2" w:type="table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99" w:val="single"/>
        <w:bottom w:color="D0D0D0" w:space="0" w:sz="2" w:themeColor="accent2" w:themeTint="99" w:val="single"/>
        <w:insideH w:color="D0D0D0" w:space="0" w:sz="2" w:themeColor="accent2" w:themeTint="99" w:val="single"/>
        <w:insideV w:color="D0D0D0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D0D0D0" w:space="0" w:sz="12" w:themeColor="accent2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D0D0D0" w:space="0" w:sz="2" w:themeColor="accent2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</w:style>
  <w:style w:styleId="GridTable2-Accent3" w:type="table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99" w:val="single"/>
        <w:bottom w:color="C0C0C0" w:space="0" w:sz="2" w:themeColor="accent3" w:themeTint="99" w:val="single"/>
        <w:insideH w:color="C0C0C0" w:space="0" w:sz="2" w:themeColor="accent3" w:themeTint="99" w:val="single"/>
        <w:insideV w:color="C0C0C0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C0C0C0" w:space="0" w:sz="12" w:themeColor="accent3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C0C0C0" w:space="0" w:sz="2" w:themeColor="accent3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</w:style>
  <w:style w:styleId="GridTable2-Accent4" w:type="table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99" w:val="single"/>
        <w:bottom w:color="B2B2B2" w:space="0" w:sz="2" w:themeColor="accent4" w:themeTint="99" w:val="single"/>
        <w:insideH w:color="B2B2B2" w:space="0" w:sz="2" w:themeColor="accent4" w:themeTint="99" w:val="single"/>
        <w:insideV w:color="B2B2B2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B2B2B2" w:space="0" w:sz="12" w:themeColor="accent4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B2B2B2" w:space="0" w:sz="2" w:themeColor="accent4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</w:style>
  <w:style w:styleId="GridTable2-Accent5" w:type="table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99" w:val="single"/>
        <w:bottom w:color="9F9F9F" w:space="0" w:sz="2" w:themeColor="accent5" w:themeTint="99" w:val="single"/>
        <w:insideH w:color="9F9F9F" w:space="0" w:sz="2" w:themeColor="accent5" w:themeTint="99" w:val="single"/>
        <w:insideV w:color="9F9F9F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F9F9F" w:space="0" w:sz="12" w:themeColor="accent5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F9F9F" w:space="0" w:sz="2" w:themeColor="accent5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</w:style>
  <w:style w:styleId="GridTable2-Accent6" w:type="table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99" w:val="single"/>
        <w:bottom w:color="949494" w:space="0" w:sz="2" w:themeColor="accent6" w:themeTint="99" w:val="single"/>
        <w:insideH w:color="949494" w:space="0" w:sz="2" w:themeColor="accent6" w:themeTint="99" w:val="single"/>
        <w:insideV w:color="949494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49494" w:space="0" w:sz="12" w:themeColor="accent6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49494" w:space="0" w:sz="2" w:themeColor="accent6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</w:style>
  <w:style w:styleId="GridTable3" w:type="table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3-Accent1" w:type="table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99" w:val="single"/>
        <w:left w:color="727272" w:space="0" w:sz="4" w:themeColor="accent1" w:themeTint="99" w:val="single"/>
        <w:bottom w:color="727272" w:space="0" w:sz="4" w:themeColor="accent1" w:themeTint="99" w:val="single"/>
        <w:right w:color="727272" w:space="0" w:sz="4" w:themeColor="accent1" w:themeTint="99" w:val="single"/>
        <w:insideH w:color="727272" w:space="0" w:sz="4" w:themeColor="accent1" w:themeTint="99" w:val="single"/>
        <w:insideV w:color="727272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  <w:tblStylePr w:type="neCell">
      <w:tblPr/>
      <w:tcPr>
        <w:tcBorders>
          <w:bottom w:color="727272" w:space="0" w:sz="4" w:themeColor="accent1" w:themeTint="99" w:val="single"/>
        </w:tcBorders>
      </w:tcPr>
    </w:tblStylePr>
    <w:tblStylePr w:type="nwCell">
      <w:tblPr/>
      <w:tcPr>
        <w:tcBorders>
          <w:bottom w:color="727272" w:space="0" w:sz="4" w:themeColor="accent1" w:themeTint="99" w:val="single"/>
        </w:tcBorders>
      </w:tcPr>
    </w:tblStylePr>
    <w:tblStylePr w:type="seCell">
      <w:tblPr/>
      <w:tcPr>
        <w:tcBorders>
          <w:top w:color="727272" w:space="0" w:sz="4" w:themeColor="accent1" w:themeTint="99" w:val="single"/>
        </w:tcBorders>
      </w:tcPr>
    </w:tblStylePr>
    <w:tblStylePr w:type="swCell">
      <w:tblPr/>
      <w:tcPr>
        <w:tcBorders>
          <w:top w:color="727272" w:space="0" w:sz="4" w:themeColor="accent1" w:themeTint="99" w:val="single"/>
        </w:tcBorders>
      </w:tcPr>
    </w:tblStylePr>
  </w:style>
  <w:style w:styleId="GridTable3-Accent2" w:type="table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99" w:val="single"/>
        <w:left w:color="D0D0D0" w:space="0" w:sz="4" w:themeColor="accent2" w:themeTint="99" w:val="single"/>
        <w:bottom w:color="D0D0D0" w:space="0" w:sz="4" w:themeColor="accent2" w:themeTint="99" w:val="single"/>
        <w:right w:color="D0D0D0" w:space="0" w:sz="4" w:themeColor="accent2" w:themeTint="99" w:val="single"/>
        <w:insideH w:color="D0D0D0" w:space="0" w:sz="4" w:themeColor="accent2" w:themeTint="99" w:val="single"/>
        <w:insideV w:color="D0D0D0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  <w:tblStylePr w:type="neCell">
      <w:tblPr/>
      <w:tcPr>
        <w:tcBorders>
          <w:bottom w:color="D0D0D0" w:space="0" w:sz="4" w:themeColor="accent2" w:themeTint="99" w:val="single"/>
        </w:tcBorders>
      </w:tcPr>
    </w:tblStylePr>
    <w:tblStylePr w:type="nwCell">
      <w:tblPr/>
      <w:tcPr>
        <w:tcBorders>
          <w:bottom w:color="D0D0D0" w:space="0" w:sz="4" w:themeColor="accent2" w:themeTint="99" w:val="single"/>
        </w:tcBorders>
      </w:tcPr>
    </w:tblStylePr>
    <w:tblStylePr w:type="seCell">
      <w:tblPr/>
      <w:tcPr>
        <w:tcBorders>
          <w:top w:color="D0D0D0" w:space="0" w:sz="4" w:themeColor="accent2" w:themeTint="99" w:val="single"/>
        </w:tcBorders>
      </w:tcPr>
    </w:tblStylePr>
    <w:tblStylePr w:type="swCell">
      <w:tblPr/>
      <w:tcPr>
        <w:tcBorders>
          <w:top w:color="D0D0D0" w:space="0" w:sz="4" w:themeColor="accent2" w:themeTint="99" w:val="single"/>
        </w:tcBorders>
      </w:tcPr>
    </w:tblStylePr>
  </w:style>
  <w:style w:styleId="GridTable3-Accent3" w:type="table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99" w:val="single"/>
        <w:left w:color="C0C0C0" w:space="0" w:sz="4" w:themeColor="accent3" w:themeTint="99" w:val="single"/>
        <w:bottom w:color="C0C0C0" w:space="0" w:sz="4" w:themeColor="accent3" w:themeTint="99" w:val="single"/>
        <w:right w:color="C0C0C0" w:space="0" w:sz="4" w:themeColor="accent3" w:themeTint="99" w:val="single"/>
        <w:insideH w:color="C0C0C0" w:space="0" w:sz="4" w:themeColor="accent3" w:themeTint="99" w:val="single"/>
        <w:insideV w:color="C0C0C0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  <w:tblStylePr w:type="neCell">
      <w:tblPr/>
      <w:tcPr>
        <w:tcBorders>
          <w:bottom w:color="C0C0C0" w:space="0" w:sz="4" w:themeColor="accent3" w:themeTint="99" w:val="single"/>
        </w:tcBorders>
      </w:tcPr>
    </w:tblStylePr>
    <w:tblStylePr w:type="nwCell">
      <w:tblPr/>
      <w:tcPr>
        <w:tcBorders>
          <w:bottom w:color="C0C0C0" w:space="0" w:sz="4" w:themeColor="accent3" w:themeTint="99" w:val="single"/>
        </w:tcBorders>
      </w:tcPr>
    </w:tblStylePr>
    <w:tblStylePr w:type="seCell">
      <w:tblPr/>
      <w:tcPr>
        <w:tcBorders>
          <w:top w:color="C0C0C0" w:space="0" w:sz="4" w:themeColor="accent3" w:themeTint="99" w:val="single"/>
        </w:tcBorders>
      </w:tcPr>
    </w:tblStylePr>
    <w:tblStylePr w:type="swCell">
      <w:tblPr/>
      <w:tcPr>
        <w:tcBorders>
          <w:top w:color="C0C0C0" w:space="0" w:sz="4" w:themeColor="accent3" w:themeTint="99" w:val="single"/>
        </w:tcBorders>
      </w:tcPr>
    </w:tblStylePr>
  </w:style>
  <w:style w:styleId="GridTable3-Accent4" w:type="table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99" w:val="single"/>
        <w:left w:color="B2B2B2" w:space="0" w:sz="4" w:themeColor="accent4" w:themeTint="99" w:val="single"/>
        <w:bottom w:color="B2B2B2" w:space="0" w:sz="4" w:themeColor="accent4" w:themeTint="99" w:val="single"/>
        <w:right w:color="B2B2B2" w:space="0" w:sz="4" w:themeColor="accent4" w:themeTint="99" w:val="single"/>
        <w:insideH w:color="B2B2B2" w:space="0" w:sz="4" w:themeColor="accent4" w:themeTint="99" w:val="single"/>
        <w:insideV w:color="B2B2B2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  <w:tblStylePr w:type="neCell">
      <w:tblPr/>
      <w:tcPr>
        <w:tcBorders>
          <w:bottom w:color="B2B2B2" w:space="0" w:sz="4" w:themeColor="accent4" w:themeTint="99" w:val="single"/>
        </w:tcBorders>
      </w:tcPr>
    </w:tblStylePr>
    <w:tblStylePr w:type="nwCell">
      <w:tblPr/>
      <w:tcPr>
        <w:tcBorders>
          <w:bottom w:color="B2B2B2" w:space="0" w:sz="4" w:themeColor="accent4" w:themeTint="99" w:val="single"/>
        </w:tcBorders>
      </w:tcPr>
    </w:tblStylePr>
    <w:tblStylePr w:type="seCell">
      <w:tblPr/>
      <w:tcPr>
        <w:tcBorders>
          <w:top w:color="B2B2B2" w:space="0" w:sz="4" w:themeColor="accent4" w:themeTint="99" w:val="single"/>
        </w:tcBorders>
      </w:tcPr>
    </w:tblStylePr>
    <w:tblStylePr w:type="swCell">
      <w:tblPr/>
      <w:tcPr>
        <w:tcBorders>
          <w:top w:color="B2B2B2" w:space="0" w:sz="4" w:themeColor="accent4" w:themeTint="99" w:val="single"/>
        </w:tcBorders>
      </w:tcPr>
    </w:tblStylePr>
  </w:style>
  <w:style w:styleId="GridTable3-Accent5" w:type="table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99" w:val="single"/>
        <w:left w:color="9F9F9F" w:space="0" w:sz="4" w:themeColor="accent5" w:themeTint="99" w:val="single"/>
        <w:bottom w:color="9F9F9F" w:space="0" w:sz="4" w:themeColor="accent5" w:themeTint="99" w:val="single"/>
        <w:right w:color="9F9F9F" w:space="0" w:sz="4" w:themeColor="accent5" w:themeTint="99" w:val="single"/>
        <w:insideH w:color="9F9F9F" w:space="0" w:sz="4" w:themeColor="accent5" w:themeTint="99" w:val="single"/>
        <w:insideV w:color="9F9F9F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  <w:tblStylePr w:type="neCell">
      <w:tblPr/>
      <w:tcPr>
        <w:tcBorders>
          <w:bottom w:color="9F9F9F" w:space="0" w:sz="4" w:themeColor="accent5" w:themeTint="99" w:val="single"/>
        </w:tcBorders>
      </w:tcPr>
    </w:tblStylePr>
    <w:tblStylePr w:type="nwCell">
      <w:tblPr/>
      <w:tcPr>
        <w:tcBorders>
          <w:bottom w:color="9F9F9F" w:space="0" w:sz="4" w:themeColor="accent5" w:themeTint="99" w:val="single"/>
        </w:tcBorders>
      </w:tcPr>
    </w:tblStylePr>
    <w:tblStylePr w:type="seCell">
      <w:tblPr/>
      <w:tcPr>
        <w:tcBorders>
          <w:top w:color="9F9F9F" w:space="0" w:sz="4" w:themeColor="accent5" w:themeTint="99" w:val="single"/>
        </w:tcBorders>
      </w:tcPr>
    </w:tblStylePr>
    <w:tblStylePr w:type="swCell">
      <w:tblPr/>
      <w:tcPr>
        <w:tcBorders>
          <w:top w:color="9F9F9F" w:space="0" w:sz="4" w:themeColor="accent5" w:themeTint="99" w:val="single"/>
        </w:tcBorders>
      </w:tcPr>
    </w:tblStylePr>
  </w:style>
  <w:style w:styleId="GridTable3-Accent6" w:type="table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99" w:val="single"/>
        <w:left w:color="949494" w:space="0" w:sz="4" w:themeColor="accent6" w:themeTint="99" w:val="single"/>
        <w:bottom w:color="949494" w:space="0" w:sz="4" w:themeColor="accent6" w:themeTint="99" w:val="single"/>
        <w:right w:color="949494" w:space="0" w:sz="4" w:themeColor="accent6" w:themeTint="99" w:val="single"/>
        <w:insideH w:color="949494" w:space="0" w:sz="4" w:themeColor="accent6" w:themeTint="99" w:val="single"/>
        <w:insideV w:color="949494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  <w:tblStylePr w:type="neCell">
      <w:tblPr/>
      <w:tcPr>
        <w:tcBorders>
          <w:bottom w:color="949494" w:space="0" w:sz="4" w:themeColor="accent6" w:themeTint="99" w:val="single"/>
        </w:tcBorders>
      </w:tcPr>
    </w:tblStylePr>
    <w:tblStylePr w:type="nwCell">
      <w:tblPr/>
      <w:tcPr>
        <w:tcBorders>
          <w:bottom w:color="949494" w:space="0" w:sz="4" w:themeColor="accent6" w:themeTint="99" w:val="single"/>
        </w:tcBorders>
      </w:tcPr>
    </w:tblStylePr>
    <w:tblStylePr w:type="seCell">
      <w:tblPr/>
      <w:tcPr>
        <w:tcBorders>
          <w:top w:color="949494" w:space="0" w:sz="4" w:themeColor="accent6" w:themeTint="99" w:val="single"/>
        </w:tcBorders>
      </w:tcPr>
    </w:tblStylePr>
    <w:tblStylePr w:type="swCell">
      <w:tblPr/>
      <w:tcPr>
        <w:tcBorders>
          <w:top w:color="949494" w:space="0" w:sz="4" w:themeColor="accent6" w:themeTint="99" w:val="single"/>
        </w:tcBorders>
      </w:tcPr>
    </w:tblStylePr>
  </w:style>
  <w:style w:styleId="GridTable4" w:type="table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4-Accent1" w:type="table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99" w:val="single"/>
        <w:left w:color="727272" w:space="0" w:sz="4" w:themeColor="accent1" w:themeTint="99" w:val="single"/>
        <w:bottom w:color="727272" w:space="0" w:sz="4" w:themeColor="accent1" w:themeTint="99" w:val="single"/>
        <w:right w:color="727272" w:space="0" w:sz="4" w:themeColor="accent1" w:themeTint="99" w:val="single"/>
        <w:insideH w:color="727272" w:space="0" w:sz="4" w:themeColor="accent1" w:themeTint="99" w:val="single"/>
        <w:insideV w:color="727272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val="nil"/>
          <w:insideV w:val="nil"/>
        </w:tcBorders>
        <w:shd w:color="auto" w:fill="141414" w:themeFill="accent1" w:val="clear"/>
      </w:tcPr>
    </w:tblStylePr>
    <w:tblStylePr w:type="lastRow">
      <w:rPr>
        <w:b/>
        <w:bCs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</w:style>
  <w:style w:styleId="GridTable4-Accent2" w:type="table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99" w:val="single"/>
        <w:left w:color="D0D0D0" w:space="0" w:sz="4" w:themeColor="accent2" w:themeTint="99" w:val="single"/>
        <w:bottom w:color="D0D0D0" w:space="0" w:sz="4" w:themeColor="accent2" w:themeTint="99" w:val="single"/>
        <w:right w:color="D0D0D0" w:space="0" w:sz="4" w:themeColor="accent2" w:themeTint="99" w:val="single"/>
        <w:insideH w:color="D0D0D0" w:space="0" w:sz="4" w:themeColor="accent2" w:themeTint="99" w:val="single"/>
        <w:insideV w:color="D0D0D0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val="nil"/>
          <w:insideV w:val="nil"/>
        </w:tcBorders>
        <w:shd w:color="auto" w:fill="B2B2B2" w:themeFill="accent2" w:val="clear"/>
      </w:tcPr>
    </w:tblStylePr>
    <w:tblStylePr w:type="lastRow">
      <w:rPr>
        <w:b/>
        <w:bCs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</w:style>
  <w:style w:styleId="GridTable4-Accent3" w:type="table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99" w:val="single"/>
        <w:left w:color="C0C0C0" w:space="0" w:sz="4" w:themeColor="accent3" w:themeTint="99" w:val="single"/>
        <w:bottom w:color="C0C0C0" w:space="0" w:sz="4" w:themeColor="accent3" w:themeTint="99" w:val="single"/>
        <w:right w:color="C0C0C0" w:space="0" w:sz="4" w:themeColor="accent3" w:themeTint="99" w:val="single"/>
        <w:insideH w:color="C0C0C0" w:space="0" w:sz="4" w:themeColor="accent3" w:themeTint="99" w:val="single"/>
        <w:insideV w:color="C0C0C0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val="nil"/>
          <w:insideV w:val="nil"/>
        </w:tcBorders>
        <w:shd w:color="auto" w:fill="969696" w:themeFill="accent3" w:val="clear"/>
      </w:tcPr>
    </w:tblStylePr>
    <w:tblStylePr w:type="lastRow">
      <w:rPr>
        <w:b/>
        <w:bCs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</w:style>
  <w:style w:styleId="GridTable4-Accent4" w:type="table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99" w:val="single"/>
        <w:left w:color="B2B2B2" w:space="0" w:sz="4" w:themeColor="accent4" w:themeTint="99" w:val="single"/>
        <w:bottom w:color="B2B2B2" w:space="0" w:sz="4" w:themeColor="accent4" w:themeTint="99" w:val="single"/>
        <w:right w:color="B2B2B2" w:space="0" w:sz="4" w:themeColor="accent4" w:themeTint="99" w:val="single"/>
        <w:insideH w:color="B2B2B2" w:space="0" w:sz="4" w:themeColor="accent4" w:themeTint="99" w:val="single"/>
        <w:insideV w:color="B2B2B2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val="nil"/>
          <w:insideV w:val="nil"/>
        </w:tcBorders>
        <w:shd w:color="auto" w:fill="808080" w:themeFill="accent4" w:val="clear"/>
      </w:tcPr>
    </w:tblStylePr>
    <w:tblStylePr w:type="lastRow">
      <w:rPr>
        <w:b/>
        <w:bCs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</w:style>
  <w:style w:styleId="GridTable4-Accent5" w:type="table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99" w:val="single"/>
        <w:left w:color="9F9F9F" w:space="0" w:sz="4" w:themeColor="accent5" w:themeTint="99" w:val="single"/>
        <w:bottom w:color="9F9F9F" w:space="0" w:sz="4" w:themeColor="accent5" w:themeTint="99" w:val="single"/>
        <w:right w:color="9F9F9F" w:space="0" w:sz="4" w:themeColor="accent5" w:themeTint="99" w:val="single"/>
        <w:insideH w:color="9F9F9F" w:space="0" w:sz="4" w:themeColor="accent5" w:themeTint="99" w:val="single"/>
        <w:insideV w:color="9F9F9F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val="nil"/>
          <w:insideV w:val="nil"/>
        </w:tcBorders>
        <w:shd w:color="auto" w:fill="5F5F5F" w:themeFill="accent5" w:val="clear"/>
      </w:tcPr>
    </w:tblStylePr>
    <w:tblStylePr w:type="lastRow">
      <w:rPr>
        <w:b/>
        <w:bCs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</w:style>
  <w:style w:styleId="GridTable4-Accent6" w:type="table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99" w:val="single"/>
        <w:left w:color="949494" w:space="0" w:sz="4" w:themeColor="accent6" w:themeTint="99" w:val="single"/>
        <w:bottom w:color="949494" w:space="0" w:sz="4" w:themeColor="accent6" w:themeTint="99" w:val="single"/>
        <w:right w:color="949494" w:space="0" w:sz="4" w:themeColor="accent6" w:themeTint="99" w:val="single"/>
        <w:insideH w:color="949494" w:space="0" w:sz="4" w:themeColor="accent6" w:themeTint="99" w:val="single"/>
        <w:insideV w:color="949494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val="nil"/>
          <w:insideV w:val="nil"/>
        </w:tcBorders>
        <w:shd w:color="auto" w:fill="4D4D4D" w:themeFill="accent6" w:val="clear"/>
      </w:tcPr>
    </w:tblStylePr>
    <w:tblStylePr w:type="lastRow">
      <w:rPr>
        <w:b/>
        <w:bCs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</w:style>
  <w:style w:styleId="GridTable5Dark" w:type="table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5Dark-Accent1" w:type="table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41414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41414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41414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66" w:val="clear"/>
      </w:tcPr>
    </w:tblStylePr>
    <w:tblStylePr w:type="band1Horz">
      <w:tblPr/>
      <w:tcPr>
        <w:shd w:color="auto" w:fill="A1A1A1" w:themeFill="accent1" w:themeFillTint="66" w:val="clear"/>
      </w:tcPr>
    </w:tblStylePr>
  </w:style>
  <w:style w:styleId="GridTable5Dark-Accent2" w:type="table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B2B2B2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B2B2B2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B2B2B2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66" w:val="clear"/>
      </w:tcPr>
    </w:tblStylePr>
    <w:tblStylePr w:type="band1Horz">
      <w:tblPr/>
      <w:tcPr>
        <w:shd w:color="auto" w:fill="E0E0E0" w:themeFill="accent2" w:themeFillTint="66" w:val="clear"/>
      </w:tcPr>
    </w:tblStylePr>
  </w:style>
  <w:style w:styleId="GridTable5Dark-Accent3" w:type="table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969696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969696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969696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66" w:val="clear"/>
      </w:tcPr>
    </w:tblStylePr>
    <w:tblStylePr w:type="band1Horz">
      <w:tblPr/>
      <w:tcPr>
        <w:shd w:color="auto" w:fill="D5D5D5" w:themeFill="accent3" w:themeFillTint="66" w:val="clear"/>
      </w:tcPr>
    </w:tblStylePr>
  </w:style>
  <w:style w:styleId="GridTable5Dark-Accent4" w:type="table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808080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808080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808080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66" w:val="clear"/>
      </w:tcPr>
    </w:tblStylePr>
    <w:tblStylePr w:type="band1Horz">
      <w:tblPr/>
      <w:tcPr>
        <w:shd w:color="auto" w:fill="CCCCCC" w:themeFill="accent4" w:themeFillTint="66" w:val="clear"/>
      </w:tcPr>
    </w:tblStylePr>
  </w:style>
  <w:style w:styleId="GridTable5Dark-Accent5" w:type="table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F5F5F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F5F5F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F5F5F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66" w:val="clear"/>
      </w:tcPr>
    </w:tblStylePr>
    <w:tblStylePr w:type="band1Horz">
      <w:tblPr/>
      <w:tcPr>
        <w:shd w:color="auto" w:fill="BFBFBF" w:themeFill="accent5" w:themeFillTint="66" w:val="clear"/>
      </w:tcPr>
    </w:tblStylePr>
  </w:style>
  <w:style w:styleId="GridTable5Dark-Accent6" w:type="table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D4D4D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D4D4D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D4D4D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66" w:val="clear"/>
      </w:tcPr>
    </w:tblStylePr>
    <w:tblStylePr w:type="band1Horz">
      <w:tblPr/>
      <w:tcPr>
        <w:shd w:color="auto" w:fill="B7B7B7" w:themeFill="accent6" w:themeFillTint="66" w:val="clear"/>
      </w:tcPr>
    </w:tblStylePr>
  </w:style>
  <w:style w:styleId="GridTable6Colourful" w:type="table">
    <w:name w:val="Grid Table 6 Colorful"/>
    <w:basedOn w:val="TableNormal"/>
    <w:uiPriority w:val="51"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6ColourfulAccent1" w:type="table">
    <w:name w:val="Grid Table 6 Colorful Accent 1"/>
    <w:basedOn w:val="TableNormal"/>
    <w:uiPriority w:val="51"/>
    <w:rsid w:val="00CC75DB"/>
    <w:pPr>
      <w:spacing w:after="0"/>
    </w:pPr>
    <w:rPr>
      <w:color w:themeColor="accent1" w:themeShade="BF" w:val="0E0E0E"/>
    </w:rPr>
    <w:tblPr>
      <w:tblStyleRowBandSize w:val="1"/>
      <w:tblStyleColBandSize w:val="1"/>
      <w:tblBorders>
        <w:top w:color="727272" w:space="0" w:sz="4" w:themeColor="accent1" w:themeTint="99" w:val="single"/>
        <w:left w:color="727272" w:space="0" w:sz="4" w:themeColor="accent1" w:themeTint="99" w:val="single"/>
        <w:bottom w:color="727272" w:space="0" w:sz="4" w:themeColor="accent1" w:themeTint="99" w:val="single"/>
        <w:right w:color="727272" w:space="0" w:sz="4" w:themeColor="accent1" w:themeTint="99" w:val="single"/>
        <w:insideH w:color="727272" w:space="0" w:sz="4" w:themeColor="accent1" w:themeTint="99" w:val="single"/>
        <w:insideV w:color="727272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727272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27272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</w:style>
  <w:style w:styleId="GridTable6ColourfulAccent2" w:type="table">
    <w:name w:val="Grid Table 6 Colorful Accent 2"/>
    <w:basedOn w:val="TableNormal"/>
    <w:uiPriority w:val="51"/>
    <w:rsid w:val="00CC75DB"/>
    <w:pPr>
      <w:spacing w:after="0"/>
    </w:pPr>
    <w:rPr>
      <w:color w:themeColor="accent2" w:themeShade="BF" w:val="858585"/>
    </w:rPr>
    <w:tblPr>
      <w:tblStyleRowBandSize w:val="1"/>
      <w:tblStyleColBandSize w:val="1"/>
      <w:tblBorders>
        <w:top w:color="D0D0D0" w:space="0" w:sz="4" w:themeColor="accent2" w:themeTint="99" w:val="single"/>
        <w:left w:color="D0D0D0" w:space="0" w:sz="4" w:themeColor="accent2" w:themeTint="99" w:val="single"/>
        <w:bottom w:color="D0D0D0" w:space="0" w:sz="4" w:themeColor="accent2" w:themeTint="99" w:val="single"/>
        <w:right w:color="D0D0D0" w:space="0" w:sz="4" w:themeColor="accent2" w:themeTint="99" w:val="single"/>
        <w:insideH w:color="D0D0D0" w:space="0" w:sz="4" w:themeColor="accent2" w:themeTint="99" w:val="single"/>
        <w:insideV w:color="D0D0D0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D0D0D0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0D0D0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</w:style>
  <w:style w:styleId="GridTable6ColourfulAccent3" w:type="table">
    <w:name w:val="Grid Table 6 Colorful Accent 3"/>
    <w:basedOn w:val="TableNormal"/>
    <w:uiPriority w:val="51"/>
    <w:rsid w:val="00CC75DB"/>
    <w:pPr>
      <w:spacing w:after="0"/>
    </w:pPr>
    <w:rPr>
      <w:color w:themeColor="accent3" w:themeShade="BF" w:val="707070"/>
    </w:rPr>
    <w:tblPr>
      <w:tblStyleRowBandSize w:val="1"/>
      <w:tblStyleColBandSize w:val="1"/>
      <w:tblBorders>
        <w:top w:color="C0C0C0" w:space="0" w:sz="4" w:themeColor="accent3" w:themeTint="99" w:val="single"/>
        <w:left w:color="C0C0C0" w:space="0" w:sz="4" w:themeColor="accent3" w:themeTint="99" w:val="single"/>
        <w:bottom w:color="C0C0C0" w:space="0" w:sz="4" w:themeColor="accent3" w:themeTint="99" w:val="single"/>
        <w:right w:color="C0C0C0" w:space="0" w:sz="4" w:themeColor="accent3" w:themeTint="99" w:val="single"/>
        <w:insideH w:color="C0C0C0" w:space="0" w:sz="4" w:themeColor="accent3" w:themeTint="99" w:val="single"/>
        <w:insideV w:color="C0C0C0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0C0C0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0C0C0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</w:style>
  <w:style w:styleId="GridTable6ColourfulAccent4" w:type="table">
    <w:name w:val="Grid Table 6 Colorful Accent 4"/>
    <w:basedOn w:val="TableNormal"/>
    <w:uiPriority w:val="51"/>
    <w:rsid w:val="00CC75DB"/>
    <w:pPr>
      <w:spacing w:after="0"/>
    </w:pPr>
    <w:rPr>
      <w:color w:themeColor="accent4" w:themeShade="BF" w:val="5F5F5F"/>
    </w:rPr>
    <w:tblPr>
      <w:tblStyleRowBandSize w:val="1"/>
      <w:tblStyleColBandSize w:val="1"/>
      <w:tblBorders>
        <w:top w:color="B2B2B2" w:space="0" w:sz="4" w:themeColor="accent4" w:themeTint="99" w:val="single"/>
        <w:left w:color="B2B2B2" w:space="0" w:sz="4" w:themeColor="accent4" w:themeTint="99" w:val="single"/>
        <w:bottom w:color="B2B2B2" w:space="0" w:sz="4" w:themeColor="accent4" w:themeTint="99" w:val="single"/>
        <w:right w:color="B2B2B2" w:space="0" w:sz="4" w:themeColor="accent4" w:themeTint="99" w:val="single"/>
        <w:insideH w:color="B2B2B2" w:space="0" w:sz="4" w:themeColor="accent4" w:themeTint="99" w:val="single"/>
        <w:insideV w:color="B2B2B2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B2B2B2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B2B2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</w:style>
  <w:style w:styleId="GridTable6ColourfulAccent5" w:type="table">
    <w:name w:val="Grid Table 6 Colorful Accent 5"/>
    <w:basedOn w:val="TableNormal"/>
    <w:uiPriority w:val="51"/>
    <w:rsid w:val="00CC75DB"/>
    <w:pPr>
      <w:spacing w:after="0"/>
    </w:pPr>
    <w:rPr>
      <w:color w:themeColor="accent5" w:themeShade="BF" w:val="474747"/>
    </w:rPr>
    <w:tblPr>
      <w:tblStyleRowBandSize w:val="1"/>
      <w:tblStyleColBandSize w:val="1"/>
      <w:tblBorders>
        <w:top w:color="9F9F9F" w:space="0" w:sz="4" w:themeColor="accent5" w:themeTint="99" w:val="single"/>
        <w:left w:color="9F9F9F" w:space="0" w:sz="4" w:themeColor="accent5" w:themeTint="99" w:val="single"/>
        <w:bottom w:color="9F9F9F" w:space="0" w:sz="4" w:themeColor="accent5" w:themeTint="99" w:val="single"/>
        <w:right w:color="9F9F9F" w:space="0" w:sz="4" w:themeColor="accent5" w:themeTint="99" w:val="single"/>
        <w:insideH w:color="9F9F9F" w:space="0" w:sz="4" w:themeColor="accent5" w:themeTint="99" w:val="single"/>
        <w:insideV w:color="9F9F9F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9F9F9F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F9F9F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</w:style>
  <w:style w:styleId="GridTable6ColourfulAccent6" w:type="table">
    <w:name w:val="Grid Table 6 Colorful Accent 6"/>
    <w:basedOn w:val="TableNormal"/>
    <w:uiPriority w:val="51"/>
    <w:rsid w:val="00CC75DB"/>
    <w:pPr>
      <w:spacing w:after="0"/>
    </w:pPr>
    <w:rPr>
      <w:color w:themeColor="accent6" w:themeShade="BF" w:val="393939"/>
    </w:rPr>
    <w:tblPr>
      <w:tblStyleRowBandSize w:val="1"/>
      <w:tblStyleColBandSize w:val="1"/>
      <w:tblBorders>
        <w:top w:color="949494" w:space="0" w:sz="4" w:themeColor="accent6" w:themeTint="99" w:val="single"/>
        <w:left w:color="949494" w:space="0" w:sz="4" w:themeColor="accent6" w:themeTint="99" w:val="single"/>
        <w:bottom w:color="949494" w:space="0" w:sz="4" w:themeColor="accent6" w:themeTint="99" w:val="single"/>
        <w:right w:color="949494" w:space="0" w:sz="4" w:themeColor="accent6" w:themeTint="99" w:val="single"/>
        <w:insideH w:color="949494" w:space="0" w:sz="4" w:themeColor="accent6" w:themeTint="99" w:val="single"/>
        <w:insideV w:color="949494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949494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949494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</w:style>
  <w:style w:styleId="GridTable7Colourful" w:type="table">
    <w:name w:val="Grid Table 7 Colorful"/>
    <w:basedOn w:val="TableNormal"/>
    <w:uiPriority w:val="52"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7ColourfulAccent1" w:type="table">
    <w:name w:val="Grid Table 7 Colorful Accent 1"/>
    <w:basedOn w:val="TableNormal"/>
    <w:uiPriority w:val="52"/>
    <w:rsid w:val="00CC75DB"/>
    <w:pPr>
      <w:spacing w:after="0"/>
    </w:pPr>
    <w:rPr>
      <w:color w:themeColor="accent1" w:themeShade="BF" w:val="0E0E0E"/>
    </w:rPr>
    <w:tblPr>
      <w:tblStyleRowBandSize w:val="1"/>
      <w:tblStyleColBandSize w:val="1"/>
      <w:tblBorders>
        <w:top w:color="727272" w:space="0" w:sz="4" w:themeColor="accent1" w:themeTint="99" w:val="single"/>
        <w:left w:color="727272" w:space="0" w:sz="4" w:themeColor="accent1" w:themeTint="99" w:val="single"/>
        <w:bottom w:color="727272" w:space="0" w:sz="4" w:themeColor="accent1" w:themeTint="99" w:val="single"/>
        <w:right w:color="727272" w:space="0" w:sz="4" w:themeColor="accent1" w:themeTint="99" w:val="single"/>
        <w:insideH w:color="727272" w:space="0" w:sz="4" w:themeColor="accent1" w:themeTint="99" w:val="single"/>
        <w:insideV w:color="727272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  <w:tblStylePr w:type="neCell">
      <w:tblPr/>
      <w:tcPr>
        <w:tcBorders>
          <w:bottom w:color="727272" w:space="0" w:sz="4" w:themeColor="accent1" w:themeTint="99" w:val="single"/>
        </w:tcBorders>
      </w:tcPr>
    </w:tblStylePr>
    <w:tblStylePr w:type="nwCell">
      <w:tblPr/>
      <w:tcPr>
        <w:tcBorders>
          <w:bottom w:color="727272" w:space="0" w:sz="4" w:themeColor="accent1" w:themeTint="99" w:val="single"/>
        </w:tcBorders>
      </w:tcPr>
    </w:tblStylePr>
    <w:tblStylePr w:type="seCell">
      <w:tblPr/>
      <w:tcPr>
        <w:tcBorders>
          <w:top w:color="727272" w:space="0" w:sz="4" w:themeColor="accent1" w:themeTint="99" w:val="single"/>
        </w:tcBorders>
      </w:tcPr>
    </w:tblStylePr>
    <w:tblStylePr w:type="swCell">
      <w:tblPr/>
      <w:tcPr>
        <w:tcBorders>
          <w:top w:color="727272" w:space="0" w:sz="4" w:themeColor="accent1" w:themeTint="99" w:val="single"/>
        </w:tcBorders>
      </w:tcPr>
    </w:tblStylePr>
  </w:style>
  <w:style w:styleId="GridTable7ColourfulAccent2" w:type="table">
    <w:name w:val="Grid Table 7 Colorful Accent 2"/>
    <w:basedOn w:val="TableNormal"/>
    <w:uiPriority w:val="52"/>
    <w:rsid w:val="00CC75DB"/>
    <w:pPr>
      <w:spacing w:after="0"/>
    </w:pPr>
    <w:rPr>
      <w:color w:themeColor="accent2" w:themeShade="BF" w:val="858585"/>
    </w:rPr>
    <w:tblPr>
      <w:tblStyleRowBandSize w:val="1"/>
      <w:tblStyleColBandSize w:val="1"/>
      <w:tblBorders>
        <w:top w:color="D0D0D0" w:space="0" w:sz="4" w:themeColor="accent2" w:themeTint="99" w:val="single"/>
        <w:left w:color="D0D0D0" w:space="0" w:sz="4" w:themeColor="accent2" w:themeTint="99" w:val="single"/>
        <w:bottom w:color="D0D0D0" w:space="0" w:sz="4" w:themeColor="accent2" w:themeTint="99" w:val="single"/>
        <w:right w:color="D0D0D0" w:space="0" w:sz="4" w:themeColor="accent2" w:themeTint="99" w:val="single"/>
        <w:insideH w:color="D0D0D0" w:space="0" w:sz="4" w:themeColor="accent2" w:themeTint="99" w:val="single"/>
        <w:insideV w:color="D0D0D0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  <w:tblStylePr w:type="neCell">
      <w:tblPr/>
      <w:tcPr>
        <w:tcBorders>
          <w:bottom w:color="D0D0D0" w:space="0" w:sz="4" w:themeColor="accent2" w:themeTint="99" w:val="single"/>
        </w:tcBorders>
      </w:tcPr>
    </w:tblStylePr>
    <w:tblStylePr w:type="nwCell">
      <w:tblPr/>
      <w:tcPr>
        <w:tcBorders>
          <w:bottom w:color="D0D0D0" w:space="0" w:sz="4" w:themeColor="accent2" w:themeTint="99" w:val="single"/>
        </w:tcBorders>
      </w:tcPr>
    </w:tblStylePr>
    <w:tblStylePr w:type="seCell">
      <w:tblPr/>
      <w:tcPr>
        <w:tcBorders>
          <w:top w:color="D0D0D0" w:space="0" w:sz="4" w:themeColor="accent2" w:themeTint="99" w:val="single"/>
        </w:tcBorders>
      </w:tcPr>
    </w:tblStylePr>
    <w:tblStylePr w:type="swCell">
      <w:tblPr/>
      <w:tcPr>
        <w:tcBorders>
          <w:top w:color="D0D0D0" w:space="0" w:sz="4" w:themeColor="accent2" w:themeTint="99" w:val="single"/>
        </w:tcBorders>
      </w:tcPr>
    </w:tblStylePr>
  </w:style>
  <w:style w:styleId="GridTable7ColourfulAccent3" w:type="table">
    <w:name w:val="Grid Table 7 Colorful Accent 3"/>
    <w:basedOn w:val="TableNormal"/>
    <w:uiPriority w:val="52"/>
    <w:rsid w:val="00CC75DB"/>
    <w:pPr>
      <w:spacing w:after="0"/>
    </w:pPr>
    <w:rPr>
      <w:color w:themeColor="accent3" w:themeShade="BF" w:val="707070"/>
    </w:rPr>
    <w:tblPr>
      <w:tblStyleRowBandSize w:val="1"/>
      <w:tblStyleColBandSize w:val="1"/>
      <w:tblBorders>
        <w:top w:color="C0C0C0" w:space="0" w:sz="4" w:themeColor="accent3" w:themeTint="99" w:val="single"/>
        <w:left w:color="C0C0C0" w:space="0" w:sz="4" w:themeColor="accent3" w:themeTint="99" w:val="single"/>
        <w:bottom w:color="C0C0C0" w:space="0" w:sz="4" w:themeColor="accent3" w:themeTint="99" w:val="single"/>
        <w:right w:color="C0C0C0" w:space="0" w:sz="4" w:themeColor="accent3" w:themeTint="99" w:val="single"/>
        <w:insideH w:color="C0C0C0" w:space="0" w:sz="4" w:themeColor="accent3" w:themeTint="99" w:val="single"/>
        <w:insideV w:color="C0C0C0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  <w:tblStylePr w:type="neCell">
      <w:tblPr/>
      <w:tcPr>
        <w:tcBorders>
          <w:bottom w:color="C0C0C0" w:space="0" w:sz="4" w:themeColor="accent3" w:themeTint="99" w:val="single"/>
        </w:tcBorders>
      </w:tcPr>
    </w:tblStylePr>
    <w:tblStylePr w:type="nwCell">
      <w:tblPr/>
      <w:tcPr>
        <w:tcBorders>
          <w:bottom w:color="C0C0C0" w:space="0" w:sz="4" w:themeColor="accent3" w:themeTint="99" w:val="single"/>
        </w:tcBorders>
      </w:tcPr>
    </w:tblStylePr>
    <w:tblStylePr w:type="seCell">
      <w:tblPr/>
      <w:tcPr>
        <w:tcBorders>
          <w:top w:color="C0C0C0" w:space="0" w:sz="4" w:themeColor="accent3" w:themeTint="99" w:val="single"/>
        </w:tcBorders>
      </w:tcPr>
    </w:tblStylePr>
    <w:tblStylePr w:type="swCell">
      <w:tblPr/>
      <w:tcPr>
        <w:tcBorders>
          <w:top w:color="C0C0C0" w:space="0" w:sz="4" w:themeColor="accent3" w:themeTint="99" w:val="single"/>
        </w:tcBorders>
      </w:tcPr>
    </w:tblStylePr>
  </w:style>
  <w:style w:styleId="GridTable7ColourfulAccent4" w:type="table">
    <w:name w:val="Grid Table 7 Colorful Accent 4"/>
    <w:basedOn w:val="TableNormal"/>
    <w:uiPriority w:val="52"/>
    <w:rsid w:val="00CC75DB"/>
    <w:pPr>
      <w:spacing w:after="0"/>
    </w:pPr>
    <w:rPr>
      <w:color w:themeColor="accent4" w:themeShade="BF" w:val="5F5F5F"/>
    </w:rPr>
    <w:tblPr>
      <w:tblStyleRowBandSize w:val="1"/>
      <w:tblStyleColBandSize w:val="1"/>
      <w:tblBorders>
        <w:top w:color="B2B2B2" w:space="0" w:sz="4" w:themeColor="accent4" w:themeTint="99" w:val="single"/>
        <w:left w:color="B2B2B2" w:space="0" w:sz="4" w:themeColor="accent4" w:themeTint="99" w:val="single"/>
        <w:bottom w:color="B2B2B2" w:space="0" w:sz="4" w:themeColor="accent4" w:themeTint="99" w:val="single"/>
        <w:right w:color="B2B2B2" w:space="0" w:sz="4" w:themeColor="accent4" w:themeTint="99" w:val="single"/>
        <w:insideH w:color="B2B2B2" w:space="0" w:sz="4" w:themeColor="accent4" w:themeTint="99" w:val="single"/>
        <w:insideV w:color="B2B2B2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  <w:tblStylePr w:type="neCell">
      <w:tblPr/>
      <w:tcPr>
        <w:tcBorders>
          <w:bottom w:color="B2B2B2" w:space="0" w:sz="4" w:themeColor="accent4" w:themeTint="99" w:val="single"/>
        </w:tcBorders>
      </w:tcPr>
    </w:tblStylePr>
    <w:tblStylePr w:type="nwCell">
      <w:tblPr/>
      <w:tcPr>
        <w:tcBorders>
          <w:bottom w:color="B2B2B2" w:space="0" w:sz="4" w:themeColor="accent4" w:themeTint="99" w:val="single"/>
        </w:tcBorders>
      </w:tcPr>
    </w:tblStylePr>
    <w:tblStylePr w:type="seCell">
      <w:tblPr/>
      <w:tcPr>
        <w:tcBorders>
          <w:top w:color="B2B2B2" w:space="0" w:sz="4" w:themeColor="accent4" w:themeTint="99" w:val="single"/>
        </w:tcBorders>
      </w:tcPr>
    </w:tblStylePr>
    <w:tblStylePr w:type="swCell">
      <w:tblPr/>
      <w:tcPr>
        <w:tcBorders>
          <w:top w:color="B2B2B2" w:space="0" w:sz="4" w:themeColor="accent4" w:themeTint="99" w:val="single"/>
        </w:tcBorders>
      </w:tcPr>
    </w:tblStylePr>
  </w:style>
  <w:style w:styleId="GridTable7ColourfulAccent5" w:type="table">
    <w:name w:val="Grid Table 7 Colorful Accent 5"/>
    <w:basedOn w:val="TableNormal"/>
    <w:uiPriority w:val="52"/>
    <w:rsid w:val="00CC75DB"/>
    <w:pPr>
      <w:spacing w:after="0"/>
    </w:pPr>
    <w:rPr>
      <w:color w:themeColor="accent5" w:themeShade="BF" w:val="474747"/>
    </w:rPr>
    <w:tblPr>
      <w:tblStyleRowBandSize w:val="1"/>
      <w:tblStyleColBandSize w:val="1"/>
      <w:tblBorders>
        <w:top w:color="9F9F9F" w:space="0" w:sz="4" w:themeColor="accent5" w:themeTint="99" w:val="single"/>
        <w:left w:color="9F9F9F" w:space="0" w:sz="4" w:themeColor="accent5" w:themeTint="99" w:val="single"/>
        <w:bottom w:color="9F9F9F" w:space="0" w:sz="4" w:themeColor="accent5" w:themeTint="99" w:val="single"/>
        <w:right w:color="9F9F9F" w:space="0" w:sz="4" w:themeColor="accent5" w:themeTint="99" w:val="single"/>
        <w:insideH w:color="9F9F9F" w:space="0" w:sz="4" w:themeColor="accent5" w:themeTint="99" w:val="single"/>
        <w:insideV w:color="9F9F9F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  <w:tblStylePr w:type="neCell">
      <w:tblPr/>
      <w:tcPr>
        <w:tcBorders>
          <w:bottom w:color="9F9F9F" w:space="0" w:sz="4" w:themeColor="accent5" w:themeTint="99" w:val="single"/>
        </w:tcBorders>
      </w:tcPr>
    </w:tblStylePr>
    <w:tblStylePr w:type="nwCell">
      <w:tblPr/>
      <w:tcPr>
        <w:tcBorders>
          <w:bottom w:color="9F9F9F" w:space="0" w:sz="4" w:themeColor="accent5" w:themeTint="99" w:val="single"/>
        </w:tcBorders>
      </w:tcPr>
    </w:tblStylePr>
    <w:tblStylePr w:type="seCell">
      <w:tblPr/>
      <w:tcPr>
        <w:tcBorders>
          <w:top w:color="9F9F9F" w:space="0" w:sz="4" w:themeColor="accent5" w:themeTint="99" w:val="single"/>
        </w:tcBorders>
      </w:tcPr>
    </w:tblStylePr>
    <w:tblStylePr w:type="swCell">
      <w:tblPr/>
      <w:tcPr>
        <w:tcBorders>
          <w:top w:color="9F9F9F" w:space="0" w:sz="4" w:themeColor="accent5" w:themeTint="99" w:val="single"/>
        </w:tcBorders>
      </w:tcPr>
    </w:tblStylePr>
  </w:style>
  <w:style w:styleId="GridTable7ColourfulAccent6" w:type="table">
    <w:name w:val="Grid Table 7 Colorful Accent 6"/>
    <w:basedOn w:val="TableNormal"/>
    <w:uiPriority w:val="52"/>
    <w:rsid w:val="00CC75DB"/>
    <w:pPr>
      <w:spacing w:after="0"/>
    </w:pPr>
    <w:rPr>
      <w:color w:themeColor="accent6" w:themeShade="BF" w:val="393939"/>
    </w:rPr>
    <w:tblPr>
      <w:tblStyleRowBandSize w:val="1"/>
      <w:tblStyleColBandSize w:val="1"/>
      <w:tblBorders>
        <w:top w:color="949494" w:space="0" w:sz="4" w:themeColor="accent6" w:themeTint="99" w:val="single"/>
        <w:left w:color="949494" w:space="0" w:sz="4" w:themeColor="accent6" w:themeTint="99" w:val="single"/>
        <w:bottom w:color="949494" w:space="0" w:sz="4" w:themeColor="accent6" w:themeTint="99" w:val="single"/>
        <w:right w:color="949494" w:space="0" w:sz="4" w:themeColor="accent6" w:themeTint="99" w:val="single"/>
        <w:insideH w:color="949494" w:space="0" w:sz="4" w:themeColor="accent6" w:themeTint="99" w:val="single"/>
        <w:insideV w:color="949494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  <w:tblStylePr w:type="neCell">
      <w:tblPr/>
      <w:tcPr>
        <w:tcBorders>
          <w:bottom w:color="949494" w:space="0" w:sz="4" w:themeColor="accent6" w:themeTint="99" w:val="single"/>
        </w:tcBorders>
      </w:tcPr>
    </w:tblStylePr>
    <w:tblStylePr w:type="nwCell">
      <w:tblPr/>
      <w:tcPr>
        <w:tcBorders>
          <w:bottom w:color="949494" w:space="0" w:sz="4" w:themeColor="accent6" w:themeTint="99" w:val="single"/>
        </w:tcBorders>
      </w:tcPr>
    </w:tblStylePr>
    <w:tblStylePr w:type="seCell">
      <w:tblPr/>
      <w:tcPr>
        <w:tcBorders>
          <w:top w:color="949494" w:space="0" w:sz="4" w:themeColor="accent6" w:themeTint="99" w:val="single"/>
        </w:tcBorders>
      </w:tcPr>
    </w:tblStylePr>
    <w:tblStylePr w:type="swCell">
      <w:tblPr/>
      <w:tcPr>
        <w:tcBorders>
          <w:top w:color="949494" w:space="0" w:sz="4" w:themeColor="accent6" w:themeTint="99" w:val="single"/>
        </w:tcBorders>
      </w:tcPr>
    </w:tblStylePr>
  </w:style>
  <w:style w:customStyle="1" w:styleId="Hashtag1" w:type="character">
    <w:name w:val="Hashtag1"/>
    <w:basedOn w:val="DefaultParagraphFont"/>
    <w:uiPriority w:val="99"/>
    <w:semiHidden/>
    <w:rsid w:val="00CC75DB"/>
    <w:rPr>
      <w:color w:val="2B579A"/>
      <w:shd w:color="auto" w:fill="E6E6E6" w:val="clear"/>
    </w:rPr>
  </w:style>
  <w:style w:customStyle="1" w:styleId="Heading3Char" w:type="characte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cs="Times New Roman (Headings CS)" w:eastAsiaTheme="majorEastAsia" w:hAnsi="Arial Black"/>
      <w:b/>
      <w:color w:themeColor="text1" w:val="000000"/>
      <w:spacing w:val="-10"/>
      <w:sz w:val="24"/>
      <w:szCs w:val="24"/>
    </w:rPr>
  </w:style>
  <w:style w:customStyle="1" w:styleId="Heading4Char" w:type="character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themeColor="accent1" w:themeShade="BF" w:val="0E0E0E"/>
      <w:spacing w:val="20"/>
      <w:sz w:val="28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9C7FD6"/>
    <w:rPr>
      <w:rFonts w:asciiTheme="majorHAnsi" w:cstheme="majorBidi" w:eastAsiaTheme="majorEastAsia" w:hAnsiTheme="majorHAnsi"/>
      <w:color w:themeColor="accent1" w:themeShade="BF" w:val="0E0E0E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9C7FD6"/>
    <w:rPr>
      <w:rFonts w:asciiTheme="majorHAnsi" w:cstheme="majorBidi" w:eastAsiaTheme="majorEastAsia" w:hAnsiTheme="majorHAnsi"/>
      <w:color w:themeColor="accent1" w:themeShade="7F" w:val="090909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9C7FD6"/>
    <w:rPr>
      <w:rFonts w:asciiTheme="majorHAnsi" w:cstheme="majorBidi" w:eastAsiaTheme="majorEastAsia" w:hAnsiTheme="majorHAnsi"/>
      <w:i/>
      <w:iCs/>
      <w:color w:themeColor="accent1" w:themeShade="7F" w:val="09090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9C7FD6"/>
    <w:rPr>
      <w:rFonts w:asciiTheme="majorHAnsi" w:cstheme="majorBidi" w:eastAsiaTheme="majorEastAsia" w:hAnsiTheme="majorHAnsi"/>
      <w:color w:themeColor="text1" w:themeTint="D8" w:val="272727"/>
      <w:sz w:val="20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9C7FD6"/>
    <w:rPr>
      <w:rFonts w:asciiTheme="majorHAnsi" w:cstheme="majorBidi" w:eastAsiaTheme="majorEastAsia" w:hAnsiTheme="majorHAnsi"/>
      <w:i/>
      <w:iCs/>
      <w:color w:themeColor="text1" w:themeTint="D8" w:val="272727"/>
      <w:sz w:val="20"/>
      <w:szCs w:val="21"/>
    </w:rPr>
  </w:style>
  <w:style w:styleId="HTMLAcronym" w:type="character">
    <w:name w:val="HTML Acronym"/>
    <w:basedOn w:val="DefaultParagraphFont"/>
    <w:uiPriority w:val="99"/>
    <w:semiHidden/>
    <w:rsid w:val="00CC75DB"/>
  </w:style>
  <w:style w:styleId="HTMLAddress" w:type="paragraph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9C7FD6"/>
    <w:rPr>
      <w:i/>
      <w:iCs/>
      <w:color w:themeColor="text1" w:val="000000"/>
      <w:sz w:val="20"/>
    </w:rPr>
  </w:style>
  <w:style w:styleId="HTMLCite" w:type="character">
    <w:name w:val="HTML Cite"/>
    <w:basedOn w:val="DefaultParagraphFont"/>
    <w:uiPriority w:val="99"/>
    <w:semiHidden/>
    <w:rsid w:val="00CC75DB"/>
    <w:rPr>
      <w:i/>
      <w:iCs/>
    </w:rPr>
  </w:style>
  <w:style w:styleId="HTMLCode" w:type="character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styleId="HTMLDefinition" w:type="character">
    <w:name w:val="HTML Definition"/>
    <w:basedOn w:val="DefaultParagraphFont"/>
    <w:uiPriority w:val="99"/>
    <w:semiHidden/>
    <w:rsid w:val="00CC75DB"/>
    <w:rPr>
      <w:i/>
      <w:iCs/>
    </w:rPr>
  </w:style>
  <w:style w:styleId="HTMLKeyboard" w:type="character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themeColor="text1" w:val="000000"/>
      <w:sz w:val="20"/>
      <w:szCs w:val="20"/>
    </w:rPr>
  </w:style>
  <w:style w:styleId="HTMLSample" w:type="character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styleId="HTMLVariable" w:type="character">
    <w:name w:val="HTML Variable"/>
    <w:basedOn w:val="DefaultParagraphFont"/>
    <w:uiPriority w:val="99"/>
    <w:semiHidden/>
    <w:rsid w:val="00CC75DB"/>
    <w:rPr>
      <w:i/>
      <w:iCs/>
    </w:rPr>
  </w:style>
  <w:style w:styleId="Hyperlink" w:type="character">
    <w:name w:val="Hyperlink"/>
    <w:basedOn w:val="DefaultParagraphFont"/>
    <w:uiPriority w:val="99"/>
    <w:semiHidden/>
    <w:rsid w:val="00CC75DB"/>
    <w:rPr>
      <w:color w:themeColor="hyperlink" w:val="5F5F5F"/>
      <w:u w:val="single"/>
    </w:rPr>
  </w:style>
  <w:style w:styleId="Index1" w:type="paragraph">
    <w:name w:val="index 1"/>
    <w:basedOn w:val="Normal"/>
    <w:next w:val="Normal"/>
    <w:autoRedefine/>
    <w:uiPriority w:val="99"/>
    <w:semiHidden/>
    <w:rsid w:val="00CC75DB"/>
    <w:pPr>
      <w:spacing w:after="0"/>
      <w:ind w:hanging="220" w:left="220"/>
    </w:pPr>
  </w:style>
  <w:style w:styleId="Index2" w:type="paragraph">
    <w:name w:val="index 2"/>
    <w:basedOn w:val="Normal"/>
    <w:next w:val="Normal"/>
    <w:autoRedefine/>
    <w:uiPriority w:val="99"/>
    <w:semiHidden/>
    <w:rsid w:val="00CC75DB"/>
    <w:pPr>
      <w:spacing w:after="0"/>
      <w:ind w:hanging="220" w:left="440"/>
    </w:pPr>
  </w:style>
  <w:style w:styleId="Index3" w:type="paragraph">
    <w:name w:val="index 3"/>
    <w:basedOn w:val="Normal"/>
    <w:next w:val="Normal"/>
    <w:autoRedefine/>
    <w:uiPriority w:val="99"/>
    <w:semiHidden/>
    <w:rsid w:val="00CC75DB"/>
    <w:pPr>
      <w:spacing w:after="0"/>
      <w:ind w:hanging="220" w:left="660"/>
    </w:pPr>
  </w:style>
  <w:style w:styleId="Index4" w:type="paragraph">
    <w:name w:val="index 4"/>
    <w:basedOn w:val="Normal"/>
    <w:next w:val="Normal"/>
    <w:autoRedefine/>
    <w:uiPriority w:val="99"/>
    <w:semiHidden/>
    <w:rsid w:val="00CC75DB"/>
    <w:pPr>
      <w:spacing w:after="0"/>
      <w:ind w:hanging="220" w:left="880"/>
    </w:pPr>
  </w:style>
  <w:style w:styleId="Index5" w:type="paragraph">
    <w:name w:val="index 5"/>
    <w:basedOn w:val="Normal"/>
    <w:next w:val="Normal"/>
    <w:autoRedefine/>
    <w:uiPriority w:val="99"/>
    <w:semiHidden/>
    <w:rsid w:val="00CC75DB"/>
    <w:pPr>
      <w:spacing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rsid w:val="00CC75DB"/>
    <w:pPr>
      <w:spacing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rsid w:val="00CC75DB"/>
    <w:pPr>
      <w:spacing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rsid w:val="00CC75DB"/>
    <w:pPr>
      <w:spacing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rsid w:val="00CC75DB"/>
    <w:pPr>
      <w:spacing w:after="0"/>
      <w:ind w:hanging="220" w:left="1980"/>
    </w:pPr>
  </w:style>
  <w:style w:styleId="IndexHeading" w:type="paragraph">
    <w:name w:val="index heading"/>
    <w:basedOn w:val="Normal"/>
    <w:next w:val="Index1"/>
    <w:uiPriority w:val="99"/>
    <w:semiHidden/>
    <w:rsid w:val="00CC75DB"/>
    <w:rPr>
      <w:rFonts w:asciiTheme="majorHAnsi" w:cstheme="majorBidi" w:eastAsiaTheme="majorEastAsia" w:hAnsiTheme="majorHAnsi"/>
      <w:b/>
      <w:bCs/>
    </w:rPr>
  </w:style>
  <w:style w:styleId="IntenseEmphasis" w:type="character">
    <w:name w:val="Intense Emphasis"/>
    <w:basedOn w:val="DefaultParagraphFont"/>
    <w:uiPriority w:val="21"/>
    <w:semiHidden/>
    <w:qFormat/>
    <w:rsid w:val="00CC75DB"/>
    <w:rPr>
      <w:i/>
      <w:iCs/>
      <w:color w:themeColor="accent1" w:val="141414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141414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9C7FD6"/>
    <w:rPr>
      <w:i/>
      <w:iCs/>
      <w:color w:themeColor="accent1" w:val="141414"/>
      <w:sz w:val="20"/>
    </w:rPr>
  </w:style>
  <w:style w:styleId="IntenseReference" w:type="character">
    <w:name w:val="Intense Reference"/>
    <w:basedOn w:val="DefaultParagraphFont"/>
    <w:uiPriority w:val="32"/>
    <w:semiHidden/>
    <w:qFormat/>
    <w:rsid w:val="00CC75DB"/>
    <w:rPr>
      <w:b/>
      <w:bCs/>
      <w:smallCaps/>
      <w:color w:themeColor="accent1" w:val="141414"/>
      <w:spacing w:val="5"/>
    </w:rPr>
  </w:style>
  <w:style w:styleId="LightGrid" w:type="table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styleId="LightList" w:type="table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styleId="LightShading" w:type="table">
    <w:name w:val="Light Shading"/>
    <w:basedOn w:val="TableNormal"/>
    <w:uiPriority w:val="60"/>
    <w:semiHidden/>
    <w:unhideWhenUsed/>
    <w:rsid w:val="00CC75DB"/>
    <w:pPr>
      <w:spacing w:after="0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semiHidden/>
    <w:unhideWhenUsed/>
    <w:rsid w:val="00CC75DB"/>
    <w:pPr>
      <w:spacing w:after="0"/>
    </w:pPr>
    <w:rPr>
      <w:color w:themeColor="accent1" w:themeShade="BF" w:val="0E0E0E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141414" w:space="0" w:sz="8" w:themeColor="accent1" w:val="single"/>
          <w:left w:val="nil"/>
          <w:bottom w:color="141414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141414" w:space="0" w:sz="8" w:themeColor="accent1" w:val="single"/>
          <w:left w:val="nil"/>
          <w:bottom w:color="141414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4C4C4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4C4C4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semiHidden/>
    <w:unhideWhenUsed/>
    <w:rsid w:val="00CC75DB"/>
    <w:pPr>
      <w:spacing w:after="0"/>
    </w:pPr>
    <w:rPr>
      <w:color w:themeColor="accent2" w:themeShade="BF" w:val="858585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B2B2B2" w:space="0" w:sz="8" w:themeColor="accent2" w:val="single"/>
          <w:left w:val="nil"/>
          <w:bottom w:color="B2B2B2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2B2B2" w:space="0" w:sz="8" w:themeColor="accent2" w:val="single"/>
          <w:left w:val="nil"/>
          <w:bottom w:color="B2B2B2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BEBEB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BEBEB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semiHidden/>
    <w:unhideWhenUsed/>
    <w:rsid w:val="00CC75DB"/>
    <w:pPr>
      <w:spacing w:after="0"/>
    </w:pPr>
    <w:rPr>
      <w:color w:themeColor="accent3" w:themeShade="BF" w:val="707070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69696" w:space="0" w:sz="8" w:themeColor="accent3" w:val="single"/>
          <w:left w:val="nil"/>
          <w:bottom w:color="969696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69696" w:space="0" w:sz="8" w:themeColor="accent3" w:val="single"/>
          <w:left w:val="nil"/>
          <w:bottom w:color="969696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5E5E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5E5E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semiHidden/>
    <w:unhideWhenUsed/>
    <w:rsid w:val="00CC75DB"/>
    <w:pPr>
      <w:spacing w:after="0"/>
    </w:pPr>
    <w:rPr>
      <w:color w:themeColor="accent4" w:themeShade="BF" w:val="5F5F5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8080" w:space="0" w:sz="8" w:themeColor="accent4" w:val="single"/>
          <w:left w:val="nil"/>
          <w:bottom w:color="808080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8080" w:space="0" w:sz="8" w:themeColor="accent4" w:val="single"/>
          <w:left w:val="nil"/>
          <w:bottom w:color="808080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FDF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FDF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semiHidden/>
    <w:unhideWhenUsed/>
    <w:rsid w:val="00CC75DB"/>
    <w:pPr>
      <w:spacing w:after="0"/>
    </w:pPr>
    <w:rPr>
      <w:color w:themeColor="accent5" w:themeShade="BF" w:val="474747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5F5F5F" w:space="0" w:sz="8" w:themeColor="accent5" w:val="single"/>
          <w:left w:val="nil"/>
          <w:bottom w:color="5F5F5F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F5F5F" w:space="0" w:sz="8" w:themeColor="accent5" w:val="single"/>
          <w:left w:val="nil"/>
          <w:bottom w:color="5F5F5F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7D7D7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semiHidden/>
    <w:unhideWhenUsed/>
    <w:rsid w:val="00CC75DB"/>
    <w:pPr>
      <w:spacing w:after="0"/>
    </w:pPr>
    <w:rPr>
      <w:color w:themeColor="accent6" w:themeShade="BF" w:val="393939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D4D4D" w:space="0" w:sz="8" w:themeColor="accent6" w:val="single"/>
          <w:left w:val="nil"/>
          <w:bottom w:color="4D4D4D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D4D4D" w:space="0" w:sz="8" w:themeColor="accent6" w:val="single"/>
          <w:left w:val="nil"/>
          <w:bottom w:color="4D4D4D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3D3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3D3" w:themeFill="accent6" w:themeFillTint="3F" w:val="clear"/>
      </w:tcPr>
    </w:tblStylePr>
  </w:style>
  <w:style w:styleId="List" w:type="paragraph">
    <w:name w:val="List"/>
    <w:basedOn w:val="Normal"/>
    <w:uiPriority w:val="99"/>
    <w:semiHidden/>
    <w:rsid w:val="00CC75DB"/>
    <w:pPr>
      <w:ind w:hanging="283" w:left="283"/>
      <w:contextualSpacing/>
    </w:pPr>
  </w:style>
  <w:style w:styleId="List2" w:type="paragraph">
    <w:name w:val="List 2"/>
    <w:basedOn w:val="Normal"/>
    <w:uiPriority w:val="99"/>
    <w:semiHidden/>
    <w:rsid w:val="00CC75DB"/>
    <w:pPr>
      <w:ind w:hanging="283" w:left="566"/>
      <w:contextualSpacing/>
    </w:pPr>
  </w:style>
  <w:style w:styleId="List3" w:type="paragraph">
    <w:name w:val="List 3"/>
    <w:basedOn w:val="Normal"/>
    <w:uiPriority w:val="99"/>
    <w:semiHidden/>
    <w:rsid w:val="00CC75DB"/>
    <w:pPr>
      <w:ind w:hanging="283" w:left="849"/>
      <w:contextualSpacing/>
    </w:pPr>
  </w:style>
  <w:style w:styleId="List4" w:type="paragraph">
    <w:name w:val="List 4"/>
    <w:basedOn w:val="Normal"/>
    <w:uiPriority w:val="99"/>
    <w:semiHidden/>
    <w:rsid w:val="00CC75DB"/>
    <w:pPr>
      <w:ind w:hanging="283" w:left="1132"/>
      <w:contextualSpacing/>
    </w:pPr>
  </w:style>
  <w:style w:styleId="List5" w:type="paragraph">
    <w:name w:val="List 5"/>
    <w:basedOn w:val="Normal"/>
    <w:uiPriority w:val="99"/>
    <w:semiHidden/>
    <w:rsid w:val="00CC75DB"/>
    <w:pPr>
      <w:ind w:hanging="283" w:left="1415"/>
      <w:contextualSpacing/>
    </w:pPr>
  </w:style>
  <w:style w:styleId="ListBullet2" w:type="paragraph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styleId="ListBullet3" w:type="paragraph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styleId="ListBullet4" w:type="paragraph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styleId="ListBullet5" w:type="paragraph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styleId="ListContinue" w:type="paragraph">
    <w:name w:val="List Continue"/>
    <w:basedOn w:val="Normal"/>
    <w:uiPriority w:val="99"/>
    <w:semiHidden/>
    <w:rsid w:val="00CC75DB"/>
    <w:pPr>
      <w:ind w:left="283"/>
      <w:contextualSpacing/>
    </w:pPr>
  </w:style>
  <w:style w:styleId="ListContinue2" w:type="paragraph">
    <w:name w:val="List Continue 2"/>
    <w:basedOn w:val="Normal"/>
    <w:uiPriority w:val="99"/>
    <w:semiHidden/>
    <w:rsid w:val="00CC75DB"/>
    <w:pPr>
      <w:ind w:left="566"/>
      <w:contextualSpacing/>
    </w:pPr>
  </w:style>
  <w:style w:styleId="ListContinue3" w:type="paragraph">
    <w:name w:val="List Continue 3"/>
    <w:basedOn w:val="Normal"/>
    <w:uiPriority w:val="99"/>
    <w:semiHidden/>
    <w:rsid w:val="00CC75DB"/>
    <w:pPr>
      <w:ind w:left="849"/>
      <w:contextualSpacing/>
    </w:pPr>
  </w:style>
  <w:style w:styleId="ListContinue4" w:type="paragraph">
    <w:name w:val="List Continue 4"/>
    <w:basedOn w:val="Normal"/>
    <w:uiPriority w:val="99"/>
    <w:semiHidden/>
    <w:rsid w:val="00CC75DB"/>
    <w:pPr>
      <w:ind w:left="1132"/>
      <w:contextualSpacing/>
    </w:pPr>
  </w:style>
  <w:style w:styleId="ListContinue5" w:type="paragraph">
    <w:name w:val="List Continue 5"/>
    <w:basedOn w:val="Normal"/>
    <w:uiPriority w:val="99"/>
    <w:semiHidden/>
    <w:rsid w:val="00CC75DB"/>
    <w:pPr>
      <w:ind w:left="1415"/>
      <w:contextualSpacing/>
    </w:pPr>
  </w:style>
  <w:style w:styleId="ListNumber" w:type="paragraph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styleId="ListNumber2" w:type="paragraph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styleId="ListNumber3" w:type="paragraph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styleId="ListNumber4" w:type="paragraph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styleId="ListNumber5" w:type="paragraph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styleId="ListParagraph" w:type="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styleId="ListTable1Light" w:type="table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1Light-Accent1" w:type="table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727272" w:space="0" w:sz="4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27272" w:space="0" w:sz="4" w:themeColor="accen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</w:style>
  <w:style w:styleId="ListTable1Light-Accent2" w:type="table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D0D0D0" w:space="0" w:sz="4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0D0D0" w:space="0" w:sz="4" w:themeColor="accent2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</w:style>
  <w:style w:styleId="ListTable1Light-Accent3" w:type="table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C0C0C0" w:space="0" w:sz="4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0C0C0" w:space="0" w:sz="4" w:themeColor="accent3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</w:style>
  <w:style w:styleId="ListTable1Light-Accent4" w:type="table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B2B2B2" w:space="0" w:sz="4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B2B2" w:space="0" w:sz="4" w:themeColor="accent4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</w:style>
  <w:style w:styleId="ListTable1Light-Accent5" w:type="table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F9F9F" w:space="0" w:sz="4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F9F9F" w:space="0" w:sz="4" w:themeColor="accent5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</w:style>
  <w:style w:styleId="ListTable1Light-Accent6" w:type="table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49494" w:space="0" w:sz="4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949494" w:space="0" w:sz="4" w:themeColor="accent6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</w:style>
  <w:style w:styleId="ListTable2" w:type="table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2-Accent1" w:type="table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99" w:val="single"/>
        <w:bottom w:color="727272" w:space="0" w:sz="4" w:themeColor="accent1" w:themeTint="99" w:val="single"/>
        <w:insideH w:color="727272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</w:style>
  <w:style w:styleId="ListTable2-Accent2" w:type="table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99" w:val="single"/>
        <w:bottom w:color="D0D0D0" w:space="0" w:sz="4" w:themeColor="accent2" w:themeTint="99" w:val="single"/>
        <w:insideH w:color="D0D0D0" w:space="0" w:sz="4" w:themeColor="accent2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</w:style>
  <w:style w:styleId="ListTable2-Accent3" w:type="table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99" w:val="single"/>
        <w:bottom w:color="C0C0C0" w:space="0" w:sz="4" w:themeColor="accent3" w:themeTint="99" w:val="single"/>
        <w:insideH w:color="C0C0C0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</w:style>
  <w:style w:styleId="ListTable2-Accent4" w:type="table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99" w:val="single"/>
        <w:bottom w:color="B2B2B2" w:space="0" w:sz="4" w:themeColor="accent4" w:themeTint="99" w:val="single"/>
        <w:insideH w:color="B2B2B2" w:space="0" w:sz="4" w:themeColor="accent4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</w:style>
  <w:style w:styleId="ListTable2-Accent5" w:type="table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99" w:val="single"/>
        <w:bottom w:color="9F9F9F" w:space="0" w:sz="4" w:themeColor="accent5" w:themeTint="99" w:val="single"/>
        <w:insideH w:color="9F9F9F" w:space="0" w:sz="4" w:themeColor="accent5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</w:style>
  <w:style w:styleId="ListTable2-Accent6" w:type="table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99" w:val="single"/>
        <w:bottom w:color="949494" w:space="0" w:sz="4" w:themeColor="accent6" w:themeTint="99" w:val="single"/>
        <w:insideH w:color="949494" w:space="0" w:sz="4" w:themeColor="accent6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</w:style>
  <w:style w:styleId="ListTable3" w:type="table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ListTable3-Accent1" w:type="table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141414" w:themeFill="accent1" w:val="clear"/>
      </w:tcPr>
    </w:tblStylePr>
    <w:tblStylePr w:type="lastRow">
      <w:rPr>
        <w:b/>
        <w:bCs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41414" w:space="0" w:sz="4" w:themeColor="accent1" w:val="double"/>
          <w:left w:val="nil"/>
        </w:tcBorders>
      </w:tcPr>
    </w:tblStylePr>
    <w:tblStylePr w:type="swCell">
      <w:tblPr/>
      <w:tcPr>
        <w:tcBorders>
          <w:top w:color="141414" w:space="0" w:sz="4" w:themeColor="accent1" w:val="double"/>
          <w:right w:val="nil"/>
        </w:tcBorders>
      </w:tcPr>
    </w:tblStylePr>
  </w:style>
  <w:style w:styleId="ListTable3-Accent2" w:type="table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B2B2B2" w:themeFill="accent2" w:val="clear"/>
      </w:tcPr>
    </w:tblStylePr>
    <w:tblStylePr w:type="lastRow">
      <w:rPr>
        <w:b/>
        <w:bCs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B2B2B2" w:space="0" w:sz="4" w:themeColor="accent2" w:val="double"/>
          <w:left w:val="nil"/>
        </w:tcBorders>
      </w:tcPr>
    </w:tblStylePr>
    <w:tblStylePr w:type="swCell">
      <w:tblPr/>
      <w:tcPr>
        <w:tcBorders>
          <w:top w:color="B2B2B2" w:space="0" w:sz="4" w:themeColor="accent2" w:val="double"/>
          <w:right w:val="nil"/>
        </w:tcBorders>
      </w:tcPr>
    </w:tblStylePr>
  </w:style>
  <w:style w:styleId="ListTable3-Accent3" w:type="table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969696" w:themeFill="accent3" w:val="clear"/>
      </w:tcPr>
    </w:tblStylePr>
    <w:tblStylePr w:type="lastRow">
      <w:rPr>
        <w:b/>
        <w:bCs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969696" w:space="0" w:sz="4" w:themeColor="accent3" w:val="double"/>
          <w:left w:val="nil"/>
        </w:tcBorders>
      </w:tcPr>
    </w:tblStylePr>
    <w:tblStylePr w:type="swCell">
      <w:tblPr/>
      <w:tcPr>
        <w:tcBorders>
          <w:top w:color="969696" w:space="0" w:sz="4" w:themeColor="accent3" w:val="double"/>
          <w:right w:val="nil"/>
        </w:tcBorders>
      </w:tcPr>
    </w:tblStylePr>
  </w:style>
  <w:style w:styleId="ListTable3-Accent4" w:type="table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808080" w:themeFill="accent4" w:val="clear"/>
      </w:tcPr>
    </w:tblStylePr>
    <w:tblStylePr w:type="lastRow">
      <w:rPr>
        <w:b/>
        <w:bCs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808080" w:space="0" w:sz="4" w:themeColor="accent4" w:val="double"/>
          <w:left w:val="nil"/>
        </w:tcBorders>
      </w:tcPr>
    </w:tblStylePr>
    <w:tblStylePr w:type="swCell">
      <w:tblPr/>
      <w:tcPr>
        <w:tcBorders>
          <w:top w:color="808080" w:space="0" w:sz="4" w:themeColor="accent4" w:val="double"/>
          <w:right w:val="nil"/>
        </w:tcBorders>
      </w:tcPr>
    </w:tblStylePr>
  </w:style>
  <w:style w:styleId="ListTable3-Accent5" w:type="table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5F5F5F" w:themeFill="accent5" w:val="clear"/>
      </w:tcPr>
    </w:tblStylePr>
    <w:tblStylePr w:type="lastRow">
      <w:rPr>
        <w:b/>
        <w:bCs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F5F5F" w:space="0" w:sz="4" w:themeColor="accent5" w:val="double"/>
          <w:left w:val="nil"/>
        </w:tcBorders>
      </w:tcPr>
    </w:tblStylePr>
    <w:tblStylePr w:type="swCell">
      <w:tblPr/>
      <w:tcPr>
        <w:tcBorders>
          <w:top w:color="5F5F5F" w:space="0" w:sz="4" w:themeColor="accent5" w:val="double"/>
          <w:right w:val="nil"/>
        </w:tcBorders>
      </w:tcPr>
    </w:tblStylePr>
  </w:style>
  <w:style w:styleId="ListTable3-Accent6" w:type="table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D4D4D" w:themeFill="accent6" w:val="clear"/>
      </w:tcPr>
    </w:tblStylePr>
    <w:tblStylePr w:type="lastRow">
      <w:rPr>
        <w:b/>
        <w:bCs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D4D4D" w:space="0" w:sz="4" w:themeColor="accent6" w:val="double"/>
          <w:left w:val="nil"/>
        </w:tcBorders>
      </w:tcPr>
    </w:tblStylePr>
    <w:tblStylePr w:type="swCell">
      <w:tblPr/>
      <w:tcPr>
        <w:tcBorders>
          <w:top w:color="4D4D4D" w:space="0" w:sz="4" w:themeColor="accent6" w:val="double"/>
          <w:right w:val="nil"/>
        </w:tcBorders>
      </w:tcPr>
    </w:tblStylePr>
  </w:style>
  <w:style w:styleId="ListTable4" w:type="table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4-Accent1" w:type="table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99" w:val="single"/>
        <w:left w:color="727272" w:space="0" w:sz="4" w:themeColor="accent1" w:themeTint="99" w:val="single"/>
        <w:bottom w:color="727272" w:space="0" w:sz="4" w:themeColor="accent1" w:themeTint="99" w:val="single"/>
        <w:right w:color="727272" w:space="0" w:sz="4" w:themeColor="accent1" w:themeTint="99" w:val="single"/>
        <w:insideH w:color="727272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val="nil"/>
        </w:tcBorders>
        <w:shd w:color="auto" w:fill="141414" w:themeFill="accent1" w:val="clear"/>
      </w:tcPr>
    </w:tblStylePr>
    <w:tblStylePr w:type="lastRow">
      <w:rPr>
        <w:b/>
        <w:bCs/>
      </w:rPr>
      <w:tblPr/>
      <w:tcPr>
        <w:tcBorders>
          <w:top w:color="727272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</w:style>
  <w:style w:styleId="ListTable4-Accent2" w:type="table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99" w:val="single"/>
        <w:left w:color="D0D0D0" w:space="0" w:sz="4" w:themeColor="accent2" w:themeTint="99" w:val="single"/>
        <w:bottom w:color="D0D0D0" w:space="0" w:sz="4" w:themeColor="accent2" w:themeTint="99" w:val="single"/>
        <w:right w:color="D0D0D0" w:space="0" w:sz="4" w:themeColor="accent2" w:themeTint="99" w:val="single"/>
        <w:insideH w:color="D0D0D0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val="nil"/>
        </w:tcBorders>
        <w:shd w:color="auto" w:fill="B2B2B2" w:themeFill="accent2" w:val="clear"/>
      </w:tcPr>
    </w:tblStylePr>
    <w:tblStylePr w:type="lastRow">
      <w:rPr>
        <w:b/>
        <w:bCs/>
      </w:rPr>
      <w:tblPr/>
      <w:tcPr>
        <w:tcBorders>
          <w:top w:color="D0D0D0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</w:style>
  <w:style w:styleId="ListTable4-Accent3" w:type="table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99" w:val="single"/>
        <w:left w:color="C0C0C0" w:space="0" w:sz="4" w:themeColor="accent3" w:themeTint="99" w:val="single"/>
        <w:bottom w:color="C0C0C0" w:space="0" w:sz="4" w:themeColor="accent3" w:themeTint="99" w:val="single"/>
        <w:right w:color="C0C0C0" w:space="0" w:sz="4" w:themeColor="accent3" w:themeTint="99" w:val="single"/>
        <w:insideH w:color="C0C0C0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val="nil"/>
        </w:tcBorders>
        <w:shd w:color="auto" w:fill="969696" w:themeFill="accent3" w:val="clear"/>
      </w:tcPr>
    </w:tblStylePr>
    <w:tblStylePr w:type="lastRow">
      <w:rPr>
        <w:b/>
        <w:bCs/>
      </w:rPr>
      <w:tblPr/>
      <w:tcPr>
        <w:tcBorders>
          <w:top w:color="C0C0C0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</w:style>
  <w:style w:styleId="ListTable4-Accent4" w:type="table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99" w:val="single"/>
        <w:left w:color="B2B2B2" w:space="0" w:sz="4" w:themeColor="accent4" w:themeTint="99" w:val="single"/>
        <w:bottom w:color="B2B2B2" w:space="0" w:sz="4" w:themeColor="accent4" w:themeTint="99" w:val="single"/>
        <w:right w:color="B2B2B2" w:space="0" w:sz="4" w:themeColor="accent4" w:themeTint="99" w:val="single"/>
        <w:insideH w:color="B2B2B2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val="nil"/>
        </w:tcBorders>
        <w:shd w:color="auto" w:fill="808080" w:themeFill="accent4" w:val="clear"/>
      </w:tcPr>
    </w:tblStylePr>
    <w:tblStylePr w:type="lastRow">
      <w:rPr>
        <w:b/>
        <w:bCs/>
      </w:rPr>
      <w:tblPr/>
      <w:tcPr>
        <w:tcBorders>
          <w:top w:color="B2B2B2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</w:style>
  <w:style w:styleId="ListTable4-Accent5" w:type="table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99" w:val="single"/>
        <w:left w:color="9F9F9F" w:space="0" w:sz="4" w:themeColor="accent5" w:themeTint="99" w:val="single"/>
        <w:bottom w:color="9F9F9F" w:space="0" w:sz="4" w:themeColor="accent5" w:themeTint="99" w:val="single"/>
        <w:right w:color="9F9F9F" w:space="0" w:sz="4" w:themeColor="accent5" w:themeTint="99" w:val="single"/>
        <w:insideH w:color="9F9F9F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val="nil"/>
        </w:tcBorders>
        <w:shd w:color="auto" w:fill="5F5F5F" w:themeFill="accent5" w:val="clear"/>
      </w:tcPr>
    </w:tblStylePr>
    <w:tblStylePr w:type="lastRow">
      <w:rPr>
        <w:b/>
        <w:bCs/>
      </w:rPr>
      <w:tblPr/>
      <w:tcPr>
        <w:tcBorders>
          <w:top w:color="9F9F9F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</w:style>
  <w:style w:styleId="ListTable4-Accent6" w:type="table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99" w:val="single"/>
        <w:left w:color="949494" w:space="0" w:sz="4" w:themeColor="accent6" w:themeTint="99" w:val="single"/>
        <w:bottom w:color="949494" w:space="0" w:sz="4" w:themeColor="accent6" w:themeTint="99" w:val="single"/>
        <w:right w:color="949494" w:space="0" w:sz="4" w:themeColor="accent6" w:themeTint="99" w:val="single"/>
        <w:insideH w:color="949494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val="nil"/>
        </w:tcBorders>
        <w:shd w:color="auto" w:fill="4D4D4D" w:themeFill="accent6" w:val="clear"/>
      </w:tcPr>
    </w:tblStylePr>
    <w:tblStylePr w:type="lastRow">
      <w:rPr>
        <w:b/>
        <w:bCs/>
      </w:rPr>
      <w:tblPr/>
      <w:tcPr>
        <w:tcBorders>
          <w:top w:color="949494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</w:style>
  <w:style w:styleId="ListTable5Dark" w:type="table">
    <w:name w:val="List Table 5 Dark"/>
    <w:basedOn w:val="TableNormal"/>
    <w:uiPriority w:val="50"/>
    <w:rsid w:val="00CC75DB"/>
    <w:pPr>
      <w:spacing w:after="0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1" w:type="table">
    <w:name w:val="List Table 5 Dark Accent 1"/>
    <w:basedOn w:val="TableNormal"/>
    <w:uiPriority w:val="50"/>
    <w:rsid w:val="00CC75DB"/>
    <w:pPr>
      <w:spacing w:after="0"/>
    </w:pPr>
    <w:rPr>
      <w:color w:themeColor="background1" w:val="FFFFFF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2" w:type="table">
    <w:name w:val="List Table 5 Dark Accent 2"/>
    <w:basedOn w:val="TableNormal"/>
    <w:uiPriority w:val="50"/>
    <w:rsid w:val="00CC75DB"/>
    <w:pPr>
      <w:spacing w:after="0"/>
    </w:pPr>
    <w:rPr>
      <w:color w:themeColor="background1" w:val="FFFFFF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3" w:type="table">
    <w:name w:val="List Table 5 Dark Accent 3"/>
    <w:basedOn w:val="TableNormal"/>
    <w:uiPriority w:val="50"/>
    <w:rsid w:val="00CC75DB"/>
    <w:pPr>
      <w:spacing w:after="0"/>
    </w:pPr>
    <w:rPr>
      <w:color w:themeColor="background1" w:val="FFFFFF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4" w:type="table">
    <w:name w:val="List Table 5 Dark Accent 4"/>
    <w:basedOn w:val="TableNormal"/>
    <w:uiPriority w:val="50"/>
    <w:rsid w:val="00CC75DB"/>
    <w:pPr>
      <w:spacing w:after="0"/>
    </w:pPr>
    <w:rPr>
      <w:color w:themeColor="background1" w:val="FFFFFF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5" w:type="table">
    <w:name w:val="List Table 5 Dark Accent 5"/>
    <w:basedOn w:val="TableNormal"/>
    <w:uiPriority w:val="50"/>
    <w:rsid w:val="00CC75DB"/>
    <w:pPr>
      <w:spacing w:after="0"/>
    </w:pPr>
    <w:rPr>
      <w:color w:themeColor="background1" w:val="FFFFFF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C75DB"/>
    <w:pPr>
      <w:spacing w:after="0"/>
    </w:pPr>
    <w:rPr>
      <w:color w:themeColor="background1" w:val="FFFFFF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6Colourful" w:type="table">
    <w:name w:val="List Table 6 Colorful"/>
    <w:basedOn w:val="TableNormal"/>
    <w:uiPriority w:val="51"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6ColourfulAccent1" w:type="table">
    <w:name w:val="List Table 6 Colorful Accent 1"/>
    <w:basedOn w:val="TableNormal"/>
    <w:uiPriority w:val="51"/>
    <w:rsid w:val="00CC75DB"/>
    <w:pPr>
      <w:spacing w:after="0"/>
    </w:pPr>
    <w:rPr>
      <w:color w:themeColor="accent1" w:themeShade="BF" w:val="0E0E0E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</w:style>
  <w:style w:styleId="ListTable6ColourfulAccent2" w:type="table">
    <w:name w:val="List Table 6 Colorful Accent 2"/>
    <w:basedOn w:val="TableNormal"/>
    <w:uiPriority w:val="51"/>
    <w:rsid w:val="00CC75DB"/>
    <w:pPr>
      <w:spacing w:after="0"/>
    </w:pPr>
    <w:rPr>
      <w:color w:themeColor="accent2" w:themeShade="BF" w:val="858585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</w:style>
  <w:style w:styleId="ListTable6ColourfulAccent3" w:type="table">
    <w:name w:val="List Table 6 Colorful Accent 3"/>
    <w:basedOn w:val="TableNormal"/>
    <w:uiPriority w:val="51"/>
    <w:rsid w:val="00CC75DB"/>
    <w:pPr>
      <w:spacing w:after="0"/>
    </w:pPr>
    <w:rPr>
      <w:color w:themeColor="accent3" w:themeShade="BF" w:val="707070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</w:style>
  <w:style w:styleId="ListTable6ColourfulAccent4" w:type="table">
    <w:name w:val="List Table 6 Colorful Accent 4"/>
    <w:basedOn w:val="TableNormal"/>
    <w:uiPriority w:val="51"/>
    <w:rsid w:val="00CC75DB"/>
    <w:pPr>
      <w:spacing w:after="0"/>
    </w:pPr>
    <w:rPr>
      <w:color w:themeColor="accent4" w:themeShade="BF" w:val="5F5F5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</w:style>
  <w:style w:styleId="ListTable6ColourfulAccent5" w:type="table">
    <w:name w:val="List Table 6 Colorful Accent 5"/>
    <w:basedOn w:val="TableNormal"/>
    <w:uiPriority w:val="51"/>
    <w:rsid w:val="00CC75DB"/>
    <w:pPr>
      <w:spacing w:after="0"/>
    </w:pPr>
    <w:rPr>
      <w:color w:themeColor="accent5" w:themeShade="BF" w:val="474747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</w:style>
  <w:style w:styleId="ListTable6ColourfulAccent6" w:type="table">
    <w:name w:val="List Table 6 Colorful Accent 6"/>
    <w:basedOn w:val="TableNormal"/>
    <w:uiPriority w:val="51"/>
    <w:rsid w:val="00CC75DB"/>
    <w:pPr>
      <w:spacing w:after="0"/>
    </w:pPr>
    <w:rPr>
      <w:color w:themeColor="accent6" w:themeShade="BF" w:val="393939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</w:style>
  <w:style w:styleId="ListTable7Colourful" w:type="table">
    <w:name w:val="List Table 7 Colorful"/>
    <w:basedOn w:val="TableNormal"/>
    <w:uiPriority w:val="52"/>
    <w:rsid w:val="00CC75DB"/>
    <w:pPr>
      <w:spacing w:after="0"/>
    </w:pPr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urfulAccent1" w:type="table">
    <w:name w:val="List Table 7 Colorful Accent 1"/>
    <w:basedOn w:val="TableNormal"/>
    <w:uiPriority w:val="52"/>
    <w:rsid w:val="00CC75DB"/>
    <w:pPr>
      <w:spacing w:after="0"/>
    </w:pPr>
    <w:rPr>
      <w:color w:themeColor="accent1" w:themeShade="BF" w:val="0E0E0E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33" w:val="clear"/>
      </w:tcPr>
    </w:tblStylePr>
    <w:tblStylePr w:type="band1Horz">
      <w:tblPr/>
      <w:tcPr>
        <w:shd w:color="auto" w:fill="D0D0D0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urfulAccent2" w:type="table">
    <w:name w:val="List Table 7 Colorful Accent 2"/>
    <w:basedOn w:val="TableNormal"/>
    <w:uiPriority w:val="52"/>
    <w:rsid w:val="00CC75DB"/>
    <w:pPr>
      <w:spacing w:after="0"/>
    </w:pPr>
    <w:rPr>
      <w:color w:themeColor="accent2" w:themeShade="BF" w:val="858585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33" w:val="clear"/>
      </w:tcPr>
    </w:tblStylePr>
    <w:tblStylePr w:type="band1Horz">
      <w:tblPr/>
      <w:tcPr>
        <w:shd w:color="auto" w:fill="EFEFEF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urfulAccent3" w:type="table">
    <w:name w:val="List Table 7 Colorful Accent 3"/>
    <w:basedOn w:val="TableNormal"/>
    <w:uiPriority w:val="52"/>
    <w:rsid w:val="00CC75DB"/>
    <w:pPr>
      <w:spacing w:after="0"/>
    </w:pPr>
    <w:rPr>
      <w:color w:themeColor="accent3" w:themeShade="BF" w:val="70707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33" w:val="clear"/>
      </w:tcPr>
    </w:tblStylePr>
    <w:tblStylePr w:type="band1Horz">
      <w:tblPr/>
      <w:tcPr>
        <w:shd w:color="auto" w:fill="EAEAEA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urfulAccent4" w:type="table">
    <w:name w:val="List Table 7 Colorful Accent 4"/>
    <w:basedOn w:val="TableNormal"/>
    <w:uiPriority w:val="52"/>
    <w:rsid w:val="00CC75DB"/>
    <w:pPr>
      <w:spacing w:after="0"/>
    </w:pPr>
    <w:rPr>
      <w:color w:themeColor="accent4" w:themeShade="BF" w:val="5F5F5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33" w:val="clear"/>
      </w:tcPr>
    </w:tblStylePr>
    <w:tblStylePr w:type="band1Horz">
      <w:tblPr/>
      <w:tcPr>
        <w:shd w:color="auto" w:fill="E5E5E5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urfulAccent5" w:type="table">
    <w:name w:val="List Table 7 Colorful Accent 5"/>
    <w:basedOn w:val="TableNormal"/>
    <w:uiPriority w:val="52"/>
    <w:rsid w:val="00CC75DB"/>
    <w:pPr>
      <w:spacing w:after="0"/>
    </w:pPr>
    <w:rPr>
      <w:color w:themeColor="accent5" w:themeShade="BF" w:val="474747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33" w:val="clear"/>
      </w:tcPr>
    </w:tblStylePr>
    <w:tblStylePr w:type="band1Horz">
      <w:tblPr/>
      <w:tcPr>
        <w:shd w:color="auto" w:fill="DFDFD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urfulAccent6" w:type="table">
    <w:name w:val="List Table 7 Colorful Accent 6"/>
    <w:basedOn w:val="TableNormal"/>
    <w:uiPriority w:val="52"/>
    <w:rsid w:val="00CC75DB"/>
    <w:pPr>
      <w:spacing w:after="0"/>
    </w:pPr>
    <w:rPr>
      <w:color w:themeColor="accent6" w:themeShade="BF" w:val="393939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33" w:val="clear"/>
      </w:tcPr>
    </w:tblStylePr>
    <w:tblStylePr w:type="band1Horz">
      <w:tblPr/>
      <w:tcPr>
        <w:shd w:color="auto" w:fill="DBDBDB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acroText" w:type="paragraph">
    <w:name w:val="macro"/>
    <w:link w:val="MacroTextChar"/>
    <w:uiPriority w:val="99"/>
    <w:semiHidden/>
    <w:rsid w:val="00CC75DB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styleId="MediumGrid1" w:type="table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BF" w:val="single"/>
        <w:left w:color="4E4E4E" w:space="0" w:sz="8" w:themeColor="accent1" w:themeTint="BF" w:val="single"/>
        <w:bottom w:color="4E4E4E" w:space="0" w:sz="8" w:themeColor="accent1" w:themeTint="BF" w:val="single"/>
        <w:right w:color="4E4E4E" w:space="0" w:sz="8" w:themeColor="accent1" w:themeTint="BF" w:val="single"/>
        <w:insideH w:color="4E4E4E" w:space="0" w:sz="8" w:themeColor="accent1" w:themeTint="BF" w:val="single"/>
        <w:insideV w:color="4E4E4E" w:space="0" w:sz="8" w:themeColor="accent1" w:themeTint="BF" w:val="single"/>
      </w:tblBorders>
    </w:tblPr>
    <w:tcPr>
      <w:shd w:color="auto" w:fill="C4C4C4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E4E4E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98989" w:themeFill="accent1" w:themeFillTint="7F" w:val="clear"/>
      </w:tcPr>
    </w:tblStylePr>
    <w:tblStylePr w:type="band1Horz">
      <w:tblPr/>
      <w:tcPr>
        <w:shd w:color="auto" w:fill="898989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BF" w:val="single"/>
        <w:left w:color="C5C5C5" w:space="0" w:sz="8" w:themeColor="accent2" w:themeTint="BF" w:val="single"/>
        <w:bottom w:color="C5C5C5" w:space="0" w:sz="8" w:themeColor="accent2" w:themeTint="BF" w:val="single"/>
        <w:right w:color="C5C5C5" w:space="0" w:sz="8" w:themeColor="accent2" w:themeTint="BF" w:val="single"/>
        <w:insideH w:color="C5C5C5" w:space="0" w:sz="8" w:themeColor="accent2" w:themeTint="BF" w:val="single"/>
        <w:insideV w:color="C5C5C5" w:space="0" w:sz="8" w:themeColor="accent2" w:themeTint="BF" w:val="single"/>
      </w:tblBorders>
    </w:tblPr>
    <w:tcPr>
      <w:shd w:color="auto" w:fill="EBEBEB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5C5C5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8D8D8" w:themeFill="accent2" w:themeFillTint="7F" w:val="clear"/>
      </w:tcPr>
    </w:tblStylePr>
    <w:tblStylePr w:type="band1Horz">
      <w:tblPr/>
      <w:tcPr>
        <w:shd w:color="auto" w:fill="D8D8D8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BF" w:val="single"/>
        <w:left w:color="B0B0B0" w:space="0" w:sz="8" w:themeColor="accent3" w:themeTint="BF" w:val="single"/>
        <w:bottom w:color="B0B0B0" w:space="0" w:sz="8" w:themeColor="accent3" w:themeTint="BF" w:val="single"/>
        <w:right w:color="B0B0B0" w:space="0" w:sz="8" w:themeColor="accent3" w:themeTint="BF" w:val="single"/>
        <w:insideH w:color="B0B0B0" w:space="0" w:sz="8" w:themeColor="accent3" w:themeTint="BF" w:val="single"/>
        <w:insideV w:color="B0B0B0" w:space="0" w:sz="8" w:themeColor="accent3" w:themeTint="BF" w:val="single"/>
      </w:tblBorders>
    </w:tblPr>
    <w:tcPr>
      <w:shd w:color="auto" w:fill="E5E5E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0B0B0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ACACA" w:themeFill="accent3" w:themeFillTint="7F" w:val="clear"/>
      </w:tcPr>
    </w:tblStylePr>
    <w:tblStylePr w:type="band1Horz">
      <w:tblPr/>
      <w:tcPr>
        <w:shd w:color="auto" w:fill="CACACA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BF" w:val="single"/>
        <w:left w:color="9F9F9F" w:space="0" w:sz="8" w:themeColor="accent4" w:themeTint="BF" w:val="single"/>
        <w:bottom w:color="9F9F9F" w:space="0" w:sz="8" w:themeColor="accent4" w:themeTint="BF" w:val="single"/>
        <w:right w:color="9F9F9F" w:space="0" w:sz="8" w:themeColor="accent4" w:themeTint="BF" w:val="single"/>
        <w:insideH w:color="9F9F9F" w:space="0" w:sz="8" w:themeColor="accent4" w:themeTint="BF" w:val="single"/>
        <w:insideV w:color="9F9F9F" w:space="0" w:sz="8" w:themeColor="accent4" w:themeTint="BF" w:val="single"/>
      </w:tblBorders>
    </w:tblPr>
    <w:tcPr>
      <w:shd w:color="auto" w:fill="DFDFDF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9F9F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FBF" w:themeFill="accent4" w:themeFillTint="7F" w:val="clear"/>
      </w:tcPr>
    </w:tblStylePr>
    <w:tblStylePr w:type="band1Horz">
      <w:tblPr/>
      <w:tcPr>
        <w:shd w:color="auto" w:fill="BFBFBF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BF" w:val="single"/>
        <w:left w:color="878787" w:space="0" w:sz="8" w:themeColor="accent5" w:themeTint="BF" w:val="single"/>
        <w:bottom w:color="878787" w:space="0" w:sz="8" w:themeColor="accent5" w:themeTint="BF" w:val="single"/>
        <w:right w:color="878787" w:space="0" w:sz="8" w:themeColor="accent5" w:themeTint="BF" w:val="single"/>
        <w:insideH w:color="878787" w:space="0" w:sz="8" w:themeColor="accent5" w:themeTint="BF" w:val="single"/>
        <w:insideV w:color="878787" w:space="0" w:sz="8" w:themeColor="accent5" w:themeTint="BF" w:val="single"/>
      </w:tblBorders>
    </w:tblPr>
    <w:tcPr>
      <w:shd w:color="auto" w:fill="D7D7D7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78787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FAFAF" w:themeFill="accent5" w:themeFillTint="7F" w:val="clear"/>
      </w:tcPr>
    </w:tblStylePr>
    <w:tblStylePr w:type="band1Horz">
      <w:tblPr/>
      <w:tcPr>
        <w:shd w:color="auto" w:fill="AFAFAF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BF" w:val="single"/>
        <w:left w:color="797979" w:space="0" w:sz="8" w:themeColor="accent6" w:themeTint="BF" w:val="single"/>
        <w:bottom w:color="797979" w:space="0" w:sz="8" w:themeColor="accent6" w:themeTint="BF" w:val="single"/>
        <w:right w:color="797979" w:space="0" w:sz="8" w:themeColor="accent6" w:themeTint="BF" w:val="single"/>
        <w:insideH w:color="797979" w:space="0" w:sz="8" w:themeColor="accent6" w:themeTint="BF" w:val="single"/>
        <w:insideV w:color="797979" w:space="0" w:sz="8" w:themeColor="accent6" w:themeTint="BF" w:val="single"/>
      </w:tblBorders>
    </w:tblPr>
    <w:tcPr>
      <w:shd w:color="auto" w:fill="D3D3D3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97979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6A6A6" w:themeFill="accent6" w:themeFillTint="7F" w:val="clear"/>
      </w:tcPr>
    </w:tblStylePr>
    <w:tblStylePr w:type="band1Horz">
      <w:tblPr/>
      <w:tcPr>
        <w:shd w:color="auto" w:fill="A6A6A6" w:themeFill="accent6" w:themeFillTint="7F" w:val="clear"/>
      </w:tcPr>
    </w:tblStylePr>
  </w:style>
  <w:style w:styleId="MediumGrid2" w:type="table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7E7E7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0D0D0" w:themeFill="accent1" w:themeFillTint="33" w:val="clear"/>
      </w:tcPr>
    </w:tblStylePr>
    <w:tblStylePr w:type="band1Vert">
      <w:tblPr/>
      <w:tcPr>
        <w:shd w:color="auto" w:fill="898989" w:themeFill="accent1" w:themeFillTint="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7F7F7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EFEF" w:themeFill="accent2" w:themeFillTint="33" w:val="clear"/>
      </w:tcPr>
    </w:tblStylePr>
    <w:tblStylePr w:type="band1Vert">
      <w:tblPr/>
      <w:tcPr>
        <w:shd w:color="auto" w:fill="D8D8D8" w:themeFill="accent2" w:themeFillTint="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4F4F4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EAEA" w:themeFill="accent3" w:themeFillTint="33" w:val="clear"/>
      </w:tcPr>
    </w:tblStylePr>
    <w:tblStylePr w:type="band1Vert">
      <w:tblPr/>
      <w:tcPr>
        <w:shd w:color="auto" w:fill="CACACA" w:themeFill="accent3" w:themeFillTint="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F2F2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E5E5" w:themeFill="accent4" w:themeFillTint="33" w:val="clear"/>
      </w:tcPr>
    </w:tblStylePr>
    <w:tblStylePr w:type="band1Vert">
      <w:tblPr/>
      <w:tcPr>
        <w:shd w:color="auto" w:fill="BFBFBF" w:themeFill="accent4" w:themeFillTint="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FEFEF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FDF" w:themeFill="accent5" w:themeFillTint="33" w:val="clear"/>
      </w:tcPr>
    </w:tblStylePr>
    <w:tblStylePr w:type="band1Vert">
      <w:tblPr/>
      <w:tcPr>
        <w:shd w:color="auto" w:fill="AFAFAF" w:themeFill="accent5" w:themeFillTint="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EDEDED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DBDB" w:themeFill="accent6" w:themeFillTint="33" w:val="clear"/>
      </w:tcPr>
    </w:tblStylePr>
    <w:tblStylePr w:type="band1Vert">
      <w:tblPr/>
      <w:tcPr>
        <w:shd w:color="auto" w:fill="A6A6A6" w:themeFill="accent6" w:themeFillTint="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141414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98989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B2B2B2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8D8D8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69696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ACACA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8080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FBF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5F5F5F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FAFAF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D4D4D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6A6A6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7F" w:val="clear"/>
      </w:tcPr>
    </w:tblStylePr>
  </w:style>
  <w:style w:styleId="MediumList1" w:type="table">
    <w:name w:val="Medium List 1"/>
    <w:basedOn w:val="TableNormal"/>
    <w:uiPriority w:val="65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000000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141414" w:space="0" w:sz="8" w:themeColor="accent1" w:val="single"/>
        </w:tcBorders>
      </w:tcPr>
    </w:tblStylePr>
    <w:tblStylePr w:type="lastRow">
      <w:rPr>
        <w:b/>
        <w:bCs/>
        <w:color w:themeColor="text2" w:val="000000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3F" w:val="clear"/>
      </w:tcPr>
    </w:tblStylePr>
    <w:tblStylePr w:type="band1Horz">
      <w:tblPr/>
      <w:tcPr>
        <w:shd w:color="auto" w:fill="C4C4C4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B2B2B2" w:space="0" w:sz="8" w:themeColor="accent2" w:val="single"/>
        </w:tcBorders>
      </w:tcPr>
    </w:tblStylePr>
    <w:tblStylePr w:type="lastRow">
      <w:rPr>
        <w:b/>
        <w:bCs/>
        <w:color w:themeColor="text2" w:val="000000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3F" w:val="clear"/>
      </w:tcPr>
    </w:tblStylePr>
    <w:tblStylePr w:type="band1Horz">
      <w:tblPr/>
      <w:tcPr>
        <w:shd w:color="auto" w:fill="EBEBEB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69696" w:space="0" w:sz="8" w:themeColor="accent3" w:val="single"/>
        </w:tcBorders>
      </w:tcPr>
    </w:tblStylePr>
    <w:tblStylePr w:type="lastRow">
      <w:rPr>
        <w:b/>
        <w:bCs/>
        <w:color w:themeColor="text2" w:val="000000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3F" w:val="clear"/>
      </w:tcPr>
    </w:tblStylePr>
    <w:tblStylePr w:type="band1Horz">
      <w:tblPr/>
      <w:tcPr>
        <w:shd w:color="auto" w:fill="E5E5E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8080" w:space="0" w:sz="8" w:themeColor="accent4" w:val="single"/>
        </w:tcBorders>
      </w:tcPr>
    </w:tblStylePr>
    <w:tblStylePr w:type="lastRow">
      <w:rPr>
        <w:b/>
        <w:bCs/>
        <w:color w:themeColor="text2" w:val="000000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3F" w:val="clear"/>
      </w:tcPr>
    </w:tblStylePr>
    <w:tblStylePr w:type="band1Horz">
      <w:tblPr/>
      <w:tcPr>
        <w:shd w:color="auto" w:fill="DFDFDF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5F5F5F" w:space="0" w:sz="8" w:themeColor="accent5" w:val="single"/>
        </w:tcBorders>
      </w:tcPr>
    </w:tblStylePr>
    <w:tblStylePr w:type="lastRow">
      <w:rPr>
        <w:b/>
        <w:bCs/>
        <w:color w:themeColor="text2" w:val="000000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3F" w:val="clear"/>
      </w:tcPr>
    </w:tblStylePr>
    <w:tblStylePr w:type="band1Horz">
      <w:tblPr/>
      <w:tcPr>
        <w:shd w:color="auto" w:fill="D7D7D7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semiHidden/>
    <w:unhideWhenUsed/>
    <w:rsid w:val="00CC75DB"/>
    <w:pPr>
      <w:spacing w:after="0"/>
    </w:pPr>
    <w:rPr>
      <w:color w:themeColor="text1" w:val="000000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D4D4D" w:space="0" w:sz="8" w:themeColor="accent6" w:val="single"/>
        </w:tcBorders>
      </w:tcPr>
    </w:tblStylePr>
    <w:tblStylePr w:type="lastRow">
      <w:rPr>
        <w:b/>
        <w:bCs/>
        <w:color w:themeColor="text2" w:val="000000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3F" w:val="clear"/>
      </w:tcPr>
    </w:tblStylePr>
    <w:tblStylePr w:type="band1Horz">
      <w:tblPr/>
      <w:tcPr>
        <w:shd w:color="auto" w:fill="D3D3D3" w:themeFill="accent6" w:themeFillTint="3F" w:val="clear"/>
      </w:tcPr>
    </w:tblStylePr>
  </w:style>
  <w:style w:styleId="MediumList2" w:type="table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141414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141414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141414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4C4C4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4C4C4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B2B2B2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B2B2B2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B2B2B2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BEBEB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BEBEB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69696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69696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69696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5E5E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5E5E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8080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8080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8080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FDF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FDF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5F5F5F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5F5F5F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5F5F5F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7D7D7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D4D4D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D4D4D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D4D4D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3D3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3D3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Shading1" w:type="table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BF" w:val="single"/>
        <w:left w:color="4E4E4E" w:space="0" w:sz="8" w:themeColor="accent1" w:themeTint="BF" w:val="single"/>
        <w:bottom w:color="4E4E4E" w:space="0" w:sz="8" w:themeColor="accent1" w:themeTint="BF" w:val="single"/>
        <w:right w:color="4E4E4E" w:space="0" w:sz="8" w:themeColor="accent1" w:themeTint="BF" w:val="single"/>
        <w:insideH w:color="4E4E4E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E4E4E" w:space="0" w:sz="8" w:themeColor="accent1" w:themeTint="BF" w:val="single"/>
          <w:left w:color="4E4E4E" w:space="0" w:sz="8" w:themeColor="accent1" w:themeTint="BF" w:val="single"/>
          <w:bottom w:color="4E4E4E" w:space="0" w:sz="8" w:themeColor="accent1" w:themeTint="BF" w:val="single"/>
          <w:right w:color="4E4E4E" w:space="0" w:sz="8" w:themeColor="accent1" w:themeTint="BF" w:val="single"/>
          <w:insideH w:val="nil"/>
          <w:insideV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4E4E" w:space="0" w:sz="6" w:themeColor="accent1" w:themeTint="BF" w:val="double"/>
          <w:left w:color="4E4E4E" w:space="0" w:sz="8" w:themeColor="accent1" w:themeTint="BF" w:val="single"/>
          <w:bottom w:color="4E4E4E" w:space="0" w:sz="8" w:themeColor="accent1" w:themeTint="BF" w:val="single"/>
          <w:right w:color="4E4E4E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4C4C4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4C4C4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BF" w:val="single"/>
        <w:left w:color="C5C5C5" w:space="0" w:sz="8" w:themeColor="accent2" w:themeTint="BF" w:val="single"/>
        <w:bottom w:color="C5C5C5" w:space="0" w:sz="8" w:themeColor="accent2" w:themeTint="BF" w:val="single"/>
        <w:right w:color="C5C5C5" w:space="0" w:sz="8" w:themeColor="accent2" w:themeTint="BF" w:val="single"/>
        <w:insideH w:color="C5C5C5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5C5C5" w:space="0" w:sz="8" w:themeColor="accent2" w:themeTint="BF" w:val="single"/>
          <w:left w:color="C5C5C5" w:space="0" w:sz="8" w:themeColor="accent2" w:themeTint="BF" w:val="single"/>
          <w:bottom w:color="C5C5C5" w:space="0" w:sz="8" w:themeColor="accent2" w:themeTint="BF" w:val="single"/>
          <w:right w:color="C5C5C5" w:space="0" w:sz="8" w:themeColor="accent2" w:themeTint="BF" w:val="single"/>
          <w:insideH w:val="nil"/>
          <w:insideV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5C5C5" w:space="0" w:sz="6" w:themeColor="accent2" w:themeTint="BF" w:val="double"/>
          <w:left w:color="C5C5C5" w:space="0" w:sz="8" w:themeColor="accent2" w:themeTint="BF" w:val="single"/>
          <w:bottom w:color="C5C5C5" w:space="0" w:sz="8" w:themeColor="accent2" w:themeTint="BF" w:val="single"/>
          <w:right w:color="C5C5C5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BEBEB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BEBEB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BF" w:val="single"/>
        <w:left w:color="B0B0B0" w:space="0" w:sz="8" w:themeColor="accent3" w:themeTint="BF" w:val="single"/>
        <w:bottom w:color="B0B0B0" w:space="0" w:sz="8" w:themeColor="accent3" w:themeTint="BF" w:val="single"/>
        <w:right w:color="B0B0B0" w:space="0" w:sz="8" w:themeColor="accent3" w:themeTint="BF" w:val="single"/>
        <w:insideH w:color="B0B0B0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0B0B0" w:space="0" w:sz="8" w:themeColor="accent3" w:themeTint="BF" w:val="single"/>
          <w:left w:color="B0B0B0" w:space="0" w:sz="8" w:themeColor="accent3" w:themeTint="BF" w:val="single"/>
          <w:bottom w:color="B0B0B0" w:space="0" w:sz="8" w:themeColor="accent3" w:themeTint="BF" w:val="single"/>
          <w:right w:color="B0B0B0" w:space="0" w:sz="8" w:themeColor="accent3" w:themeTint="BF" w:val="single"/>
          <w:insideH w:val="nil"/>
          <w:insideV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0B0B0" w:space="0" w:sz="6" w:themeColor="accent3" w:themeTint="BF" w:val="double"/>
          <w:left w:color="B0B0B0" w:space="0" w:sz="8" w:themeColor="accent3" w:themeTint="BF" w:val="single"/>
          <w:bottom w:color="B0B0B0" w:space="0" w:sz="8" w:themeColor="accent3" w:themeTint="BF" w:val="single"/>
          <w:right w:color="B0B0B0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E5E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5E5E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BF" w:val="single"/>
        <w:left w:color="9F9F9F" w:space="0" w:sz="8" w:themeColor="accent4" w:themeTint="BF" w:val="single"/>
        <w:bottom w:color="9F9F9F" w:space="0" w:sz="8" w:themeColor="accent4" w:themeTint="BF" w:val="single"/>
        <w:right w:color="9F9F9F" w:space="0" w:sz="8" w:themeColor="accent4" w:themeTint="BF" w:val="single"/>
        <w:insideH w:color="9F9F9F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9F9F" w:space="0" w:sz="8" w:themeColor="accent4" w:themeTint="BF" w:val="single"/>
          <w:left w:color="9F9F9F" w:space="0" w:sz="8" w:themeColor="accent4" w:themeTint="BF" w:val="single"/>
          <w:bottom w:color="9F9F9F" w:space="0" w:sz="8" w:themeColor="accent4" w:themeTint="BF" w:val="single"/>
          <w:right w:color="9F9F9F" w:space="0" w:sz="8" w:themeColor="accent4" w:themeTint="BF" w:val="single"/>
          <w:insideH w:val="nil"/>
          <w:insideV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9F9F" w:space="0" w:sz="6" w:themeColor="accent4" w:themeTint="BF" w:val="double"/>
          <w:left w:color="9F9F9F" w:space="0" w:sz="8" w:themeColor="accent4" w:themeTint="BF" w:val="single"/>
          <w:bottom w:color="9F9F9F" w:space="0" w:sz="8" w:themeColor="accent4" w:themeTint="BF" w:val="single"/>
          <w:right w:color="9F9F9F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FDF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FDF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BF" w:val="single"/>
        <w:left w:color="878787" w:space="0" w:sz="8" w:themeColor="accent5" w:themeTint="BF" w:val="single"/>
        <w:bottom w:color="878787" w:space="0" w:sz="8" w:themeColor="accent5" w:themeTint="BF" w:val="single"/>
        <w:right w:color="878787" w:space="0" w:sz="8" w:themeColor="accent5" w:themeTint="BF" w:val="single"/>
        <w:insideH w:color="878787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878787" w:space="0" w:sz="8" w:themeColor="accent5" w:themeTint="BF" w:val="single"/>
          <w:left w:color="878787" w:space="0" w:sz="8" w:themeColor="accent5" w:themeTint="BF" w:val="single"/>
          <w:bottom w:color="878787" w:space="0" w:sz="8" w:themeColor="accent5" w:themeTint="BF" w:val="single"/>
          <w:right w:color="878787" w:space="0" w:sz="8" w:themeColor="accent5" w:themeTint="BF" w:val="single"/>
          <w:insideH w:val="nil"/>
          <w:insideV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78787" w:space="0" w:sz="6" w:themeColor="accent5" w:themeTint="BF" w:val="double"/>
          <w:left w:color="878787" w:space="0" w:sz="8" w:themeColor="accent5" w:themeTint="BF" w:val="single"/>
          <w:bottom w:color="878787" w:space="0" w:sz="8" w:themeColor="accent5" w:themeTint="BF" w:val="single"/>
          <w:right w:color="878787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7D7D7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7D7D7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BF" w:val="single"/>
        <w:left w:color="797979" w:space="0" w:sz="8" w:themeColor="accent6" w:themeTint="BF" w:val="single"/>
        <w:bottom w:color="797979" w:space="0" w:sz="8" w:themeColor="accent6" w:themeTint="BF" w:val="single"/>
        <w:right w:color="797979" w:space="0" w:sz="8" w:themeColor="accent6" w:themeTint="BF" w:val="single"/>
        <w:insideH w:color="797979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97979" w:space="0" w:sz="8" w:themeColor="accent6" w:themeTint="BF" w:val="single"/>
          <w:left w:color="797979" w:space="0" w:sz="8" w:themeColor="accent6" w:themeTint="BF" w:val="single"/>
          <w:bottom w:color="797979" w:space="0" w:sz="8" w:themeColor="accent6" w:themeTint="BF" w:val="single"/>
          <w:right w:color="797979" w:space="0" w:sz="8" w:themeColor="accent6" w:themeTint="BF" w:val="single"/>
          <w:insideH w:val="nil"/>
          <w:insideV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97979" w:space="0" w:sz="6" w:themeColor="accent6" w:themeTint="BF" w:val="double"/>
          <w:left w:color="797979" w:space="0" w:sz="8" w:themeColor="accent6" w:themeTint="BF" w:val="single"/>
          <w:bottom w:color="797979" w:space="0" w:sz="8" w:themeColor="accent6" w:themeTint="BF" w:val="single"/>
          <w:right w:color="797979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3D3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3D3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41414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141414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2B2B2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B2B2B2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69696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69696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808080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8080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5F5F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5F5F5F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D4D4D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D4D4D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customStyle="1" w:styleId="Mention1" w:type="character">
    <w:name w:val="Mention1"/>
    <w:basedOn w:val="DefaultParagraphFont"/>
    <w:uiPriority w:val="99"/>
    <w:semiHidden/>
    <w:rsid w:val="00CC75DB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semiHidden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9C7FD6"/>
    <w:rPr>
      <w:rFonts w:asciiTheme="majorHAnsi" w:cstheme="majorBidi" w:eastAsiaTheme="majorEastAsia" w:hAnsiTheme="majorHAnsi"/>
      <w:color w:themeColor="text1" w:val="000000"/>
      <w:sz w:val="24"/>
      <w:szCs w:val="24"/>
      <w:shd w:color="auto" w:fill="auto" w:val="pct20"/>
    </w:rPr>
  </w:style>
  <w:style w:styleId="NoSpacing" w:type="paragraph">
    <w:name w:val="No Spacing"/>
    <w:uiPriority w:val="36"/>
    <w:semiHidden/>
    <w:qFormat/>
    <w:rsid w:val="00CC75DB"/>
    <w:pPr>
      <w:spacing w:after="0"/>
    </w:pPr>
  </w:style>
  <w:style w:styleId="NormalWeb" w:type="paragraph">
    <w:name w:val="Normal (Web)"/>
    <w:basedOn w:val="Normal"/>
    <w:uiPriority w:val="99"/>
    <w:semiHidden/>
    <w:rsid w:val="00CC75DB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semiHidden/>
    <w:rsid w:val="00CC75DB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9C7FD6"/>
    <w:rPr>
      <w:color w:themeColor="text1" w:val="000000"/>
      <w:sz w:val="20"/>
    </w:rPr>
  </w:style>
  <w:style w:styleId="PageNumber" w:type="character">
    <w:name w:val="page number"/>
    <w:basedOn w:val="DefaultParagraphFont"/>
    <w:uiPriority w:val="99"/>
    <w:semiHidden/>
    <w:rsid w:val="00CC75DB"/>
  </w:style>
  <w:style w:styleId="PlainTable1" w:type="table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2" w:type="table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3" w:type="table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ext" w:type="paragraph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themeColor="text1" w:val="000000"/>
      <w:sz w:val="20"/>
      <w:szCs w:val="21"/>
    </w:rPr>
  </w:style>
  <w:style w:styleId="Quote" w:type="paragraph">
    <w:name w:val="Quote"/>
    <w:basedOn w:val="Normal"/>
    <w:next w:val="Normal"/>
    <w:link w:val="QuoteChar"/>
    <w:uiPriority w:val="29"/>
    <w:semiHidden/>
    <w:qFormat/>
    <w:rsid w:val="00CC75DB"/>
    <w:pPr>
      <w:spacing w:after="160" w:before="200"/>
      <w:ind w:left="864" w:right="864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semiHidden/>
    <w:rsid w:val="009C7FD6"/>
    <w:rPr>
      <w:i/>
      <w:iCs/>
      <w:color w:themeColor="text1" w:val="000000"/>
      <w:sz w:val="20"/>
    </w:rPr>
  </w:style>
  <w:style w:styleId="Salutation" w:type="paragraph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customStyle="1" w:styleId="SalutationChar" w:type="character">
    <w:name w:val="Salutation Char"/>
    <w:basedOn w:val="DefaultParagraphFont"/>
    <w:link w:val="Salutation"/>
    <w:uiPriority w:val="2"/>
    <w:semiHidden/>
    <w:rsid w:val="00CC75DB"/>
  </w:style>
  <w:style w:styleId="Signature" w:type="paragraph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customStyle="1" w:styleId="SignatureChar" w:type="character">
    <w:name w:val="Signature Char"/>
    <w:basedOn w:val="DefaultParagraphFont"/>
    <w:link w:val="Signature"/>
    <w:uiPriority w:val="2"/>
    <w:semiHidden/>
    <w:rsid w:val="00CC75DB"/>
  </w:style>
  <w:style w:customStyle="1" w:styleId="SmartHyperlink1" w:type="character">
    <w:name w:val="Smart Hyperlink1"/>
    <w:basedOn w:val="DefaultParagraphFont"/>
    <w:uiPriority w:val="99"/>
    <w:semiHidden/>
    <w:rsid w:val="00CC75DB"/>
    <w:rPr>
      <w:u w:val="dotted"/>
    </w:rPr>
  </w:style>
  <w:style w:styleId="Strong" w:type="character">
    <w:name w:val="Strong"/>
    <w:basedOn w:val="DefaultParagraphFont"/>
    <w:uiPriority w:val="22"/>
    <w:semiHidden/>
    <w:qFormat/>
    <w:rsid w:val="00CC75DB"/>
    <w:rPr>
      <w:b/>
      <w:bCs/>
    </w:rPr>
  </w:style>
  <w:style w:styleId="Subtitle" w:type="paragraph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after="0" w:before="120"/>
    </w:pPr>
    <w:rPr>
      <w:rFonts w:eastAsiaTheme="minorEastAsia"/>
      <w:caps/>
      <w:spacing w:val="20"/>
      <w:sz w:val="28"/>
    </w:rPr>
  </w:style>
  <w:style w:customStyle="1" w:styleId="SubtitleChar" w:type="character">
    <w:name w:val="Subtitle Char"/>
    <w:basedOn w:val="DefaultParagraphFont"/>
    <w:link w:val="Subtitle"/>
    <w:uiPriority w:val="3"/>
    <w:rsid w:val="00003455"/>
    <w:rPr>
      <w:rFonts w:eastAsiaTheme="minorEastAsia"/>
      <w:caps/>
      <w:color w:themeColor="text1" w:val="000000"/>
      <w:spacing w:val="20"/>
      <w:sz w:val="28"/>
    </w:rPr>
  </w:style>
  <w:style w:styleId="SubtleEmphasis" w:type="character">
    <w:name w:val="Subtle Emphasis"/>
    <w:basedOn w:val="DefaultParagraphFont"/>
    <w:uiPriority w:val="19"/>
    <w:semiHidden/>
    <w:qFormat/>
    <w:rsid w:val="00CC75DB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31"/>
    <w:semiHidden/>
    <w:qFormat/>
    <w:rsid w:val="00CC75DB"/>
    <w:rPr>
      <w:smallCaps/>
      <w:color w:themeColor="text1" w:themeTint="A5" w:val="5A5A5A"/>
    </w:rPr>
  </w:style>
  <w:style w:styleId="Table3Deffects1" w:type="table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color="C0C0C0" w:fill="FFFFFF" w:val="solid"/>
    </w:tcPr>
    <w:tblStylePr w:type="firstRow">
      <w:rPr>
        <w:b/>
        <w:bCs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/>
        <w:bCs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urful1" w:type="table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urful2" w:type="table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urful3" w:type="table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" w:type="table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1" w:type="table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Light" w:type="table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List1" w:type="table">
    <w:name w:val="Table List 1"/>
    <w:basedOn w:val="TableNormal"/>
    <w:uiPriority w:val="99"/>
    <w:semiHidden/>
    <w:unhideWhenUsed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ofAuthorities" w:type="paragraph">
    <w:name w:val="table of authorities"/>
    <w:basedOn w:val="Normal"/>
    <w:next w:val="Normal"/>
    <w:uiPriority w:val="99"/>
    <w:semiHidden/>
    <w:rsid w:val="00CC75DB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rsid w:val="00CC75DB"/>
    <w:pPr>
      <w:spacing w:after="0"/>
    </w:pPr>
  </w:style>
  <w:style w:styleId="TableProfessional" w:type="table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ubtle1" w:type="table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ubtle2" w:type="table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Web1" w:type="table">
    <w:name w:val="Table Web 1"/>
    <w:basedOn w:val="TableNormal"/>
    <w:uiPriority w:val="99"/>
    <w:semiHidden/>
    <w:unhideWhenUsed/>
    <w:rsid w:val="00CC75DB"/>
    <w:rPr>
      <w:color w:val="auto"/>
    </w:rPr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CC75DB"/>
    <w:rPr>
      <w:color w:val="auto"/>
    </w:rPr>
    <w:tblPr>
      <w:tblCellSpacing w:type="dxa" w:w="20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3" w:type="table">
    <w:name w:val="Table Web 3"/>
    <w:basedOn w:val="TableNormal"/>
    <w:uiPriority w:val="99"/>
    <w:rsid w:val="00CC75DB"/>
    <w:rPr>
      <w:color w:val="auto"/>
    </w:rPr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OAHeading" w:type="paragraph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OC1" w:type="paragraph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styleId="TOC2" w:type="paragraph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themeColor="accent1" w:themeShade="BF" w:val="0E0E0E"/>
      <w:sz w:val="32"/>
    </w:rPr>
  </w:style>
  <w:style w:customStyle="1" w:styleId="UnresolvedMention1" w:type="character">
    <w:name w:val="Unresolved Mention1"/>
    <w:basedOn w:val="DefaultParagraphFont"/>
    <w:uiPriority w:val="99"/>
    <w:semiHidden/>
    <w:rsid w:val="008916B6"/>
    <w:rPr>
      <w:color w:themeColor="accent5" w:val="5F5F5F"/>
      <w:shd w:color="auto" w:fill="E6E6E6" w:val="clear"/>
    </w:rPr>
  </w:style>
  <w:style w:styleId="UnresolvedMention" w:type="character">
    <w:name w:val="Unresolved Mention"/>
    <w:basedOn w:val="DefaultParagraphFont"/>
    <w:uiPriority w:val="99"/>
    <w:semiHidden/>
    <w:unhideWhenUsed/>
    <w:rsid w:val="005B7695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jack@sparrow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jack@sparrow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A2320DBB-9537-3240-857C-69CBC21F1FB4%7dtf02919188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163</Words>
  <Characters>925</Characters>
  <Application>Microsoft Office Word</Application>
  <DocSecurity>0</DocSecurity>
  <Lines>34</Lines>
  <Paragraphs>25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Simple CV</dc:title>
  <dc:creator>LaTeX Ninja</dc:creator>
  <cp:keywords/>
  <dcterms:created xsi:type="dcterms:W3CDTF">2025-02-04T07:24:15Z</dcterms:created>
  <dcterms:modified xsi:type="dcterms:W3CDTF">2025-02-04T07:24:15Z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June 2019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False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Table</vt:lpwstr>
  </property>
  <property fmtid="{D5CDD505-2E9C-101B-9397-08002B2CF9AE}" pid="67" name="tblLabels">
    <vt:lpwstr>arabic</vt:lpwstr>
  </property>
  <property fmtid="{D5CDD505-2E9C-101B-9397-08002B2CF9AE}" pid="68" name="tblPrefix">
    <vt:lpwstr/>
  </property>
  <property fmtid="{D5CDD505-2E9C-101B-9397-08002B2CF9AE}" pid="69" name="tblPrefixTemplate">
    <vt:lpwstr>p i</vt:lpwstr>
  </property>
  <property fmtid="{D5CDD505-2E9C-101B-9397-08002B2CF9AE}" pid="70" name="titleDelim">
    <vt:lpwstr>:</vt:lpwstr>
  </property>
</Properties>
</file>